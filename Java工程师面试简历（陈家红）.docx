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365760</wp:posOffset>
                </wp:positionV>
                <wp:extent cx="3689985" cy="853440"/>
                <wp:effectExtent l="0" t="0" r="0" b="0"/>
                <wp:wrapNone/>
                <wp:docPr id="13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陈家红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java工程师 工作经验：2年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67.6pt;margin-top:28.8pt;height:67.2pt;width:290.55pt;z-index:251655168;mso-width-relative:page;mso-height-relative:page;" filled="f" stroked="f" coordsize="21600,21600" o:gfxdata="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53VstcAAAAKAQAADwAAAAAA&#10;AAABACAAAAAiAAAAZHJzL2Rvd25yZXYueG1sUEsBAhQAFAAAAAgAh07iQLmsXDOiAQAAEgMAAA4A&#10;AAAAAAAAAQAgAAAAJg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陈家红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java工程师 工作经验：2年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8940165</wp:posOffset>
                </wp:positionV>
                <wp:extent cx="6386830" cy="0"/>
                <wp:effectExtent l="0" t="0" r="0" b="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703.95pt;height:0pt;width:502.9pt;z-index:251649024;mso-width-relative:page;mso-height-relative:page;" filled="f" stroked="t" coordsize="21600,21600" o:gfxdata="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0oP6dYAAAANAQAADwAAAAAAAAABACAAAAAi&#10;AAAAZHJzL2Rvd25yZXYueG1sUEsBAhQAFAAAAAgAh07iQCq4HrnTAQAAdgMAAA4AAAAAAAAAAQAg&#10;AAAAJQEAAGRycy9lMm9Eb2MueG1sUEsFBgAAAAAGAAYAWQEAAGo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8631555</wp:posOffset>
                </wp:positionV>
                <wp:extent cx="167005" cy="251460"/>
                <wp:effectExtent l="0" t="0" r="635" b="7620"/>
                <wp:wrapNone/>
                <wp:docPr id="12" name="Freefor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7005" cy="251460"/>
                        </a:xfrm>
                        <a:custGeom>
                          <a:avLst/>
                          <a:gdLst>
                            <a:gd name="T0" fmla="*/ 2073 w 2418"/>
                            <a:gd name="T1" fmla="*/ 1379 h 3626"/>
                            <a:gd name="T2" fmla="*/ 1440 w 2418"/>
                            <a:gd name="T3" fmla="*/ 1468 h 3626"/>
                            <a:gd name="T4" fmla="*/ 588 w 2418"/>
                            <a:gd name="T5" fmla="*/ 1457 h 3626"/>
                            <a:gd name="T6" fmla="*/ 749 w 2418"/>
                            <a:gd name="T7" fmla="*/ 1312 h 3626"/>
                            <a:gd name="T8" fmla="*/ 1324 w 2418"/>
                            <a:gd name="T9" fmla="*/ 867 h 3626"/>
                            <a:gd name="T10" fmla="*/ 726 w 2418"/>
                            <a:gd name="T11" fmla="*/ 990 h 3626"/>
                            <a:gd name="T12" fmla="*/ 438 w 2418"/>
                            <a:gd name="T13" fmla="*/ 667 h 3626"/>
                            <a:gd name="T14" fmla="*/ 346 w 2418"/>
                            <a:gd name="T15" fmla="*/ 0 h 3626"/>
                            <a:gd name="T16" fmla="*/ 277 w 2418"/>
                            <a:gd name="T17" fmla="*/ 178 h 3626"/>
                            <a:gd name="T18" fmla="*/ 127 w 2418"/>
                            <a:gd name="T19" fmla="*/ 712 h 3626"/>
                            <a:gd name="T20" fmla="*/ 116 w 2418"/>
                            <a:gd name="T21" fmla="*/ 1012 h 3626"/>
                            <a:gd name="T22" fmla="*/ 196 w 2418"/>
                            <a:gd name="T23" fmla="*/ 1857 h 3626"/>
                            <a:gd name="T24" fmla="*/ 265 w 2418"/>
                            <a:gd name="T25" fmla="*/ 2302 h 3626"/>
                            <a:gd name="T26" fmla="*/ 496 w 2418"/>
                            <a:gd name="T27" fmla="*/ 2725 h 3626"/>
                            <a:gd name="T28" fmla="*/ 611 w 2418"/>
                            <a:gd name="T29" fmla="*/ 3626 h 3626"/>
                            <a:gd name="T30" fmla="*/ 818 w 2418"/>
                            <a:gd name="T31" fmla="*/ 3203 h 3626"/>
                            <a:gd name="T32" fmla="*/ 841 w 2418"/>
                            <a:gd name="T33" fmla="*/ 2669 h 3626"/>
                            <a:gd name="T34" fmla="*/ 887 w 2418"/>
                            <a:gd name="T35" fmla="*/ 1913 h 3626"/>
                            <a:gd name="T36" fmla="*/ 1727 w 2418"/>
                            <a:gd name="T37" fmla="*/ 1757 h 3626"/>
                            <a:gd name="T38" fmla="*/ 2234 w 2418"/>
                            <a:gd name="T39" fmla="*/ 1346 h 3626"/>
                            <a:gd name="T40" fmla="*/ 1750 w 2418"/>
                            <a:gd name="T41" fmla="*/ 1657 h 3626"/>
                            <a:gd name="T42" fmla="*/ 1405 w 2418"/>
                            <a:gd name="T43" fmla="*/ 1724 h 3626"/>
                            <a:gd name="T44" fmla="*/ 749 w 2418"/>
                            <a:gd name="T45" fmla="*/ 1946 h 3626"/>
                            <a:gd name="T46" fmla="*/ 749 w 2418"/>
                            <a:gd name="T47" fmla="*/ 2658 h 3626"/>
                            <a:gd name="T48" fmla="*/ 726 w 2418"/>
                            <a:gd name="T49" fmla="*/ 3203 h 3626"/>
                            <a:gd name="T50" fmla="*/ 645 w 2418"/>
                            <a:gd name="T51" fmla="*/ 3526 h 3626"/>
                            <a:gd name="T52" fmla="*/ 542 w 2418"/>
                            <a:gd name="T53" fmla="*/ 3281 h 3626"/>
                            <a:gd name="T54" fmla="*/ 530 w 2418"/>
                            <a:gd name="T55" fmla="*/ 2302 h 3626"/>
                            <a:gd name="T56" fmla="*/ 484 w 2418"/>
                            <a:gd name="T57" fmla="*/ 2136 h 3626"/>
                            <a:gd name="T58" fmla="*/ 265 w 2418"/>
                            <a:gd name="T59" fmla="*/ 2213 h 3626"/>
                            <a:gd name="T60" fmla="*/ 300 w 2418"/>
                            <a:gd name="T61" fmla="*/ 1835 h 3626"/>
                            <a:gd name="T62" fmla="*/ 93 w 2418"/>
                            <a:gd name="T63" fmla="*/ 1401 h 3626"/>
                            <a:gd name="T64" fmla="*/ 208 w 2418"/>
                            <a:gd name="T65" fmla="*/ 934 h 3626"/>
                            <a:gd name="T66" fmla="*/ 346 w 2418"/>
                            <a:gd name="T67" fmla="*/ 255 h 3626"/>
                            <a:gd name="T68" fmla="*/ 346 w 2418"/>
                            <a:gd name="T69" fmla="*/ 89 h 3626"/>
                            <a:gd name="T70" fmla="*/ 334 w 2418"/>
                            <a:gd name="T71" fmla="*/ 801 h 3626"/>
                            <a:gd name="T72" fmla="*/ 588 w 2418"/>
                            <a:gd name="T73" fmla="*/ 856 h 3626"/>
                            <a:gd name="T74" fmla="*/ 576 w 2418"/>
                            <a:gd name="T75" fmla="*/ 956 h 3626"/>
                            <a:gd name="T76" fmla="*/ 415 w 2418"/>
                            <a:gd name="T77" fmla="*/ 1112 h 3626"/>
                            <a:gd name="T78" fmla="*/ 1094 w 2418"/>
                            <a:gd name="T79" fmla="*/ 867 h 3626"/>
                            <a:gd name="T80" fmla="*/ 921 w 2418"/>
                            <a:gd name="T81" fmla="*/ 1079 h 3626"/>
                            <a:gd name="T82" fmla="*/ 530 w 2418"/>
                            <a:gd name="T83" fmla="*/ 1301 h 3626"/>
                            <a:gd name="T84" fmla="*/ 461 w 2418"/>
                            <a:gd name="T85" fmla="*/ 1546 h 3626"/>
                            <a:gd name="T86" fmla="*/ 1612 w 2418"/>
                            <a:gd name="T87" fmla="*/ 1546 h 3626"/>
                            <a:gd name="T88" fmla="*/ 2234 w 2418"/>
                            <a:gd name="T89" fmla="*/ 1435 h 3626"/>
                            <a:gd name="T90" fmla="*/ 1923 w 2418"/>
                            <a:gd name="T91" fmla="*/ 1635 h 36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418" h="3626">
                              <a:moveTo>
                                <a:pt x="2234" y="1346"/>
                              </a:moveTo>
                              <a:cubicBezTo>
                                <a:pt x="2211" y="1346"/>
                                <a:pt x="2119" y="1357"/>
                                <a:pt x="2073" y="1379"/>
                              </a:cubicBezTo>
                              <a:cubicBezTo>
                                <a:pt x="2027" y="1390"/>
                                <a:pt x="1981" y="1435"/>
                                <a:pt x="1946" y="1435"/>
                              </a:cubicBezTo>
                              <a:cubicBezTo>
                                <a:pt x="1773" y="1457"/>
                                <a:pt x="1601" y="1446"/>
                                <a:pt x="1440" y="1468"/>
                              </a:cubicBezTo>
                              <a:cubicBezTo>
                                <a:pt x="1405" y="1468"/>
                                <a:pt x="1175" y="1524"/>
                                <a:pt x="1106" y="1524"/>
                              </a:cubicBezTo>
                              <a:cubicBezTo>
                                <a:pt x="1083" y="1524"/>
                                <a:pt x="760" y="1479"/>
                                <a:pt x="588" y="1457"/>
                              </a:cubicBezTo>
                              <a:cubicBezTo>
                                <a:pt x="576" y="1457"/>
                                <a:pt x="565" y="1446"/>
                                <a:pt x="565" y="1446"/>
                              </a:cubicBezTo>
                              <a:cubicBezTo>
                                <a:pt x="588" y="1346"/>
                                <a:pt x="680" y="1357"/>
                                <a:pt x="749" y="1312"/>
                              </a:cubicBezTo>
                              <a:cubicBezTo>
                                <a:pt x="898" y="1212"/>
                                <a:pt x="1094" y="1045"/>
                                <a:pt x="1267" y="956"/>
                              </a:cubicBezTo>
                              <a:cubicBezTo>
                                <a:pt x="1313" y="934"/>
                                <a:pt x="1324" y="890"/>
                                <a:pt x="1324" y="867"/>
                              </a:cubicBezTo>
                              <a:cubicBezTo>
                                <a:pt x="1324" y="801"/>
                                <a:pt x="1244" y="767"/>
                                <a:pt x="1163" y="767"/>
                              </a:cubicBezTo>
                              <a:cubicBezTo>
                                <a:pt x="1025" y="767"/>
                                <a:pt x="864" y="834"/>
                                <a:pt x="726" y="990"/>
                              </a:cubicBezTo>
                              <a:cubicBezTo>
                                <a:pt x="714" y="934"/>
                                <a:pt x="714" y="867"/>
                                <a:pt x="680" y="823"/>
                              </a:cubicBezTo>
                              <a:cubicBezTo>
                                <a:pt x="645" y="767"/>
                                <a:pt x="496" y="689"/>
                                <a:pt x="438" y="667"/>
                              </a:cubicBezTo>
                              <a:cubicBezTo>
                                <a:pt x="472" y="534"/>
                                <a:pt x="519" y="400"/>
                                <a:pt x="519" y="267"/>
                              </a:cubicBezTo>
                              <a:cubicBezTo>
                                <a:pt x="519" y="200"/>
                                <a:pt x="496" y="0"/>
                                <a:pt x="346" y="0"/>
                              </a:cubicBezTo>
                              <a:cubicBezTo>
                                <a:pt x="277" y="0"/>
                                <a:pt x="254" y="22"/>
                                <a:pt x="254" y="89"/>
                              </a:cubicBezTo>
                              <a:cubicBezTo>
                                <a:pt x="254" y="122"/>
                                <a:pt x="277" y="144"/>
                                <a:pt x="277" y="178"/>
                              </a:cubicBezTo>
                              <a:cubicBezTo>
                                <a:pt x="277" y="200"/>
                                <a:pt x="254" y="267"/>
                                <a:pt x="254" y="300"/>
                              </a:cubicBezTo>
                              <a:cubicBezTo>
                                <a:pt x="219" y="433"/>
                                <a:pt x="173" y="578"/>
                                <a:pt x="127" y="712"/>
                              </a:cubicBezTo>
                              <a:cubicBezTo>
                                <a:pt x="127" y="745"/>
                                <a:pt x="127" y="778"/>
                                <a:pt x="116" y="801"/>
                              </a:cubicBezTo>
                              <a:cubicBezTo>
                                <a:pt x="116" y="1012"/>
                                <a:pt x="116" y="1012"/>
                                <a:pt x="116" y="1012"/>
                              </a:cubicBezTo>
                              <a:cubicBezTo>
                                <a:pt x="93" y="1268"/>
                                <a:pt x="0" y="1168"/>
                                <a:pt x="0" y="1390"/>
                              </a:cubicBezTo>
                              <a:cubicBezTo>
                                <a:pt x="0" y="1513"/>
                                <a:pt x="58" y="1713"/>
                                <a:pt x="196" y="1857"/>
                              </a:cubicBezTo>
                              <a:cubicBezTo>
                                <a:pt x="150" y="1958"/>
                                <a:pt x="70" y="2124"/>
                                <a:pt x="70" y="2158"/>
                              </a:cubicBezTo>
                              <a:cubicBezTo>
                                <a:pt x="70" y="2236"/>
                                <a:pt x="185" y="2302"/>
                                <a:pt x="265" y="2302"/>
                              </a:cubicBezTo>
                              <a:cubicBezTo>
                                <a:pt x="288" y="2302"/>
                                <a:pt x="357" y="2280"/>
                                <a:pt x="392" y="2258"/>
                              </a:cubicBezTo>
                              <a:cubicBezTo>
                                <a:pt x="472" y="2414"/>
                                <a:pt x="461" y="2569"/>
                                <a:pt x="496" y="2725"/>
                              </a:cubicBezTo>
                              <a:cubicBezTo>
                                <a:pt x="438" y="3270"/>
                                <a:pt x="438" y="3270"/>
                                <a:pt x="438" y="3270"/>
                              </a:cubicBezTo>
                              <a:cubicBezTo>
                                <a:pt x="438" y="3326"/>
                                <a:pt x="449" y="3626"/>
                                <a:pt x="611" y="3626"/>
                              </a:cubicBezTo>
                              <a:cubicBezTo>
                                <a:pt x="783" y="3626"/>
                                <a:pt x="737" y="3370"/>
                                <a:pt x="772" y="3326"/>
                              </a:cubicBezTo>
                              <a:cubicBezTo>
                                <a:pt x="818" y="3248"/>
                                <a:pt x="818" y="3237"/>
                                <a:pt x="818" y="3203"/>
                              </a:cubicBezTo>
                              <a:cubicBezTo>
                                <a:pt x="818" y="3170"/>
                                <a:pt x="795" y="3092"/>
                                <a:pt x="795" y="3070"/>
                              </a:cubicBezTo>
                              <a:cubicBezTo>
                                <a:pt x="795" y="3037"/>
                                <a:pt x="841" y="2692"/>
                                <a:pt x="841" y="2669"/>
                              </a:cubicBezTo>
                              <a:cubicBezTo>
                                <a:pt x="841" y="2636"/>
                                <a:pt x="806" y="2447"/>
                                <a:pt x="806" y="2425"/>
                              </a:cubicBezTo>
                              <a:cubicBezTo>
                                <a:pt x="806" y="2314"/>
                                <a:pt x="818" y="1935"/>
                                <a:pt x="887" y="1913"/>
                              </a:cubicBezTo>
                              <a:cubicBezTo>
                                <a:pt x="968" y="1880"/>
                                <a:pt x="1071" y="1891"/>
                                <a:pt x="1152" y="1869"/>
                              </a:cubicBezTo>
                              <a:cubicBezTo>
                                <a:pt x="1336" y="1835"/>
                                <a:pt x="1520" y="1824"/>
                                <a:pt x="1727" y="1757"/>
                              </a:cubicBezTo>
                              <a:cubicBezTo>
                                <a:pt x="1762" y="1746"/>
                                <a:pt x="2418" y="1757"/>
                                <a:pt x="2418" y="1501"/>
                              </a:cubicBezTo>
                              <a:cubicBezTo>
                                <a:pt x="2418" y="1412"/>
                                <a:pt x="2349" y="1346"/>
                                <a:pt x="2234" y="1346"/>
                              </a:cubicBezTo>
                              <a:close/>
                              <a:moveTo>
                                <a:pt x="1923" y="1635"/>
                              </a:moveTo>
                              <a:cubicBezTo>
                                <a:pt x="1866" y="1635"/>
                                <a:pt x="1808" y="1646"/>
                                <a:pt x="1750" y="1657"/>
                              </a:cubicBezTo>
                              <a:cubicBezTo>
                                <a:pt x="1704" y="1657"/>
                                <a:pt x="1647" y="1691"/>
                                <a:pt x="1589" y="1702"/>
                              </a:cubicBezTo>
                              <a:cubicBezTo>
                                <a:pt x="1532" y="1713"/>
                                <a:pt x="1451" y="1713"/>
                                <a:pt x="1405" y="1724"/>
                              </a:cubicBezTo>
                              <a:cubicBezTo>
                                <a:pt x="1209" y="1757"/>
                                <a:pt x="991" y="1813"/>
                                <a:pt x="795" y="1824"/>
                              </a:cubicBezTo>
                              <a:cubicBezTo>
                                <a:pt x="795" y="1857"/>
                                <a:pt x="760" y="1891"/>
                                <a:pt x="749" y="1946"/>
                              </a:cubicBezTo>
                              <a:cubicBezTo>
                                <a:pt x="714" y="2091"/>
                                <a:pt x="714" y="2380"/>
                                <a:pt x="714" y="2402"/>
                              </a:cubicBezTo>
                              <a:cubicBezTo>
                                <a:pt x="714" y="2436"/>
                                <a:pt x="749" y="2636"/>
                                <a:pt x="749" y="2658"/>
                              </a:cubicBezTo>
                              <a:cubicBezTo>
                                <a:pt x="749" y="2692"/>
                                <a:pt x="691" y="3059"/>
                                <a:pt x="691" y="3081"/>
                              </a:cubicBezTo>
                              <a:cubicBezTo>
                                <a:pt x="691" y="3114"/>
                                <a:pt x="726" y="3170"/>
                                <a:pt x="726" y="3203"/>
                              </a:cubicBezTo>
                              <a:cubicBezTo>
                                <a:pt x="726" y="3226"/>
                                <a:pt x="691" y="3248"/>
                                <a:pt x="680" y="3281"/>
                              </a:cubicBezTo>
                              <a:cubicBezTo>
                                <a:pt x="657" y="3348"/>
                                <a:pt x="668" y="3448"/>
                                <a:pt x="645" y="3526"/>
                              </a:cubicBezTo>
                              <a:cubicBezTo>
                                <a:pt x="645" y="3526"/>
                                <a:pt x="645" y="3537"/>
                                <a:pt x="622" y="3537"/>
                              </a:cubicBezTo>
                              <a:cubicBezTo>
                                <a:pt x="542" y="3537"/>
                                <a:pt x="542" y="3292"/>
                                <a:pt x="542" y="3281"/>
                              </a:cubicBezTo>
                              <a:cubicBezTo>
                                <a:pt x="599" y="2692"/>
                                <a:pt x="599" y="2692"/>
                                <a:pt x="599" y="2692"/>
                              </a:cubicBezTo>
                              <a:cubicBezTo>
                                <a:pt x="565" y="2569"/>
                                <a:pt x="553" y="2425"/>
                                <a:pt x="530" y="2302"/>
                              </a:cubicBezTo>
                              <a:cubicBezTo>
                                <a:pt x="530" y="2291"/>
                                <a:pt x="496" y="2280"/>
                                <a:pt x="496" y="2258"/>
                              </a:cubicBezTo>
                              <a:cubicBezTo>
                                <a:pt x="484" y="2225"/>
                                <a:pt x="484" y="2180"/>
                                <a:pt x="484" y="2136"/>
                              </a:cubicBezTo>
                              <a:cubicBezTo>
                                <a:pt x="461" y="2113"/>
                                <a:pt x="461" y="2113"/>
                                <a:pt x="461" y="2113"/>
                              </a:cubicBezTo>
                              <a:cubicBezTo>
                                <a:pt x="392" y="2158"/>
                                <a:pt x="288" y="2213"/>
                                <a:pt x="265" y="2213"/>
                              </a:cubicBezTo>
                              <a:cubicBezTo>
                                <a:pt x="231" y="2213"/>
                                <a:pt x="196" y="2191"/>
                                <a:pt x="162" y="2169"/>
                              </a:cubicBezTo>
                              <a:cubicBezTo>
                                <a:pt x="300" y="1835"/>
                                <a:pt x="300" y="1835"/>
                                <a:pt x="300" y="1835"/>
                              </a:cubicBezTo>
                              <a:cubicBezTo>
                                <a:pt x="254" y="1780"/>
                                <a:pt x="185" y="1724"/>
                                <a:pt x="162" y="1668"/>
                              </a:cubicBezTo>
                              <a:cubicBezTo>
                                <a:pt x="127" y="1579"/>
                                <a:pt x="93" y="1424"/>
                                <a:pt x="93" y="1401"/>
                              </a:cubicBezTo>
                              <a:cubicBezTo>
                                <a:pt x="93" y="1257"/>
                                <a:pt x="219" y="1190"/>
                                <a:pt x="208" y="1023"/>
                              </a:cubicBezTo>
                              <a:cubicBezTo>
                                <a:pt x="208" y="1001"/>
                                <a:pt x="208" y="967"/>
                                <a:pt x="208" y="934"/>
                              </a:cubicBezTo>
                              <a:cubicBezTo>
                                <a:pt x="208" y="878"/>
                                <a:pt x="219" y="812"/>
                                <a:pt x="219" y="756"/>
                              </a:cubicBezTo>
                              <a:cubicBezTo>
                                <a:pt x="242" y="589"/>
                                <a:pt x="346" y="422"/>
                                <a:pt x="346" y="255"/>
                              </a:cubicBezTo>
                              <a:cubicBezTo>
                                <a:pt x="346" y="222"/>
                                <a:pt x="392" y="211"/>
                                <a:pt x="392" y="178"/>
                              </a:cubicBezTo>
                              <a:cubicBezTo>
                                <a:pt x="392" y="155"/>
                                <a:pt x="357" y="122"/>
                                <a:pt x="346" y="89"/>
                              </a:cubicBezTo>
                              <a:cubicBezTo>
                                <a:pt x="415" y="100"/>
                                <a:pt x="426" y="233"/>
                                <a:pt x="426" y="267"/>
                              </a:cubicBezTo>
                              <a:cubicBezTo>
                                <a:pt x="426" y="433"/>
                                <a:pt x="311" y="567"/>
                                <a:pt x="334" y="801"/>
                              </a:cubicBezTo>
                              <a:cubicBezTo>
                                <a:pt x="357" y="778"/>
                                <a:pt x="380" y="767"/>
                                <a:pt x="415" y="767"/>
                              </a:cubicBezTo>
                              <a:cubicBezTo>
                                <a:pt x="507" y="767"/>
                                <a:pt x="461" y="801"/>
                                <a:pt x="588" y="856"/>
                              </a:cubicBezTo>
                              <a:cubicBezTo>
                                <a:pt x="611" y="867"/>
                                <a:pt x="622" y="890"/>
                                <a:pt x="622" y="912"/>
                              </a:cubicBezTo>
                              <a:cubicBezTo>
                                <a:pt x="622" y="956"/>
                                <a:pt x="599" y="934"/>
                                <a:pt x="576" y="956"/>
                              </a:cubicBezTo>
                              <a:cubicBezTo>
                                <a:pt x="553" y="967"/>
                                <a:pt x="542" y="1012"/>
                                <a:pt x="530" y="1023"/>
                              </a:cubicBezTo>
                              <a:cubicBezTo>
                                <a:pt x="461" y="1068"/>
                                <a:pt x="415" y="1056"/>
                                <a:pt x="415" y="1112"/>
                              </a:cubicBezTo>
                              <a:cubicBezTo>
                                <a:pt x="415" y="1145"/>
                                <a:pt x="426" y="1168"/>
                                <a:pt x="449" y="1168"/>
                              </a:cubicBezTo>
                              <a:cubicBezTo>
                                <a:pt x="864" y="1168"/>
                                <a:pt x="887" y="867"/>
                                <a:pt x="1094" y="867"/>
                              </a:cubicBezTo>
                              <a:cubicBezTo>
                                <a:pt x="1232" y="867"/>
                                <a:pt x="1232" y="867"/>
                                <a:pt x="1232" y="867"/>
                              </a:cubicBezTo>
                              <a:cubicBezTo>
                                <a:pt x="1163" y="912"/>
                                <a:pt x="1002" y="1001"/>
                                <a:pt x="921" y="1079"/>
                              </a:cubicBezTo>
                              <a:cubicBezTo>
                                <a:pt x="852" y="1157"/>
                                <a:pt x="749" y="1201"/>
                                <a:pt x="657" y="1257"/>
                              </a:cubicBezTo>
                              <a:cubicBezTo>
                                <a:pt x="622" y="1279"/>
                                <a:pt x="565" y="1279"/>
                                <a:pt x="530" y="1301"/>
                              </a:cubicBezTo>
                              <a:cubicBezTo>
                                <a:pt x="484" y="1312"/>
                                <a:pt x="461" y="1401"/>
                                <a:pt x="461" y="1435"/>
                              </a:cubicBezTo>
                              <a:cubicBezTo>
                                <a:pt x="461" y="1546"/>
                                <a:pt x="461" y="1546"/>
                                <a:pt x="461" y="1546"/>
                              </a:cubicBezTo>
                              <a:cubicBezTo>
                                <a:pt x="1140" y="1613"/>
                                <a:pt x="1140" y="1613"/>
                                <a:pt x="1140" y="1613"/>
                              </a:cubicBezTo>
                              <a:cubicBezTo>
                                <a:pt x="1290" y="1602"/>
                                <a:pt x="1578" y="1546"/>
                                <a:pt x="1612" y="1546"/>
                              </a:cubicBezTo>
                              <a:cubicBezTo>
                                <a:pt x="1958" y="1546"/>
                                <a:pt x="1958" y="1546"/>
                                <a:pt x="1958" y="1546"/>
                              </a:cubicBezTo>
                              <a:cubicBezTo>
                                <a:pt x="2061" y="1490"/>
                                <a:pt x="2153" y="1435"/>
                                <a:pt x="2234" y="1435"/>
                              </a:cubicBezTo>
                              <a:cubicBezTo>
                                <a:pt x="2292" y="1435"/>
                                <a:pt x="2326" y="1468"/>
                                <a:pt x="2326" y="1501"/>
                              </a:cubicBezTo>
                              <a:cubicBezTo>
                                <a:pt x="2326" y="1590"/>
                                <a:pt x="2027" y="1635"/>
                                <a:pt x="1923" y="1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52pt;margin-top:679.65pt;height:19.8pt;width:13.15pt;z-index:252037120;mso-width-relative:page;mso-height-relative:page;" fillcolor="#0061B0" filled="t" stroked="f" coordsize="2418,3626" o:gfxdata="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" path="m2234,1346c2211,1346,2119,1357,2073,1379c2027,1390,1981,1435,1946,1435c1773,1457,1601,1446,1440,1468c1405,1468,1175,1524,1106,1524c1083,1524,760,1479,588,1457c576,1457,565,1446,565,1446c588,1346,680,1357,749,1312c898,1212,1094,1045,1267,956c1313,934,1324,890,1324,867c1324,801,1244,767,1163,767c1025,767,864,834,726,990c714,934,714,867,680,823c645,767,496,689,438,667c472,534,519,400,519,267c519,200,496,0,346,0c277,0,254,22,254,89c254,122,277,144,277,178c277,200,254,267,254,300c219,433,173,578,127,712c127,745,127,778,116,801c116,1012,116,1012,116,1012c93,1268,0,1168,0,1390c0,1513,58,1713,196,1857c150,1958,70,2124,70,2158c70,2236,185,2302,265,2302c288,2302,357,2280,392,2258c472,2414,461,2569,496,2725c438,3270,438,3270,438,3270c438,3326,449,3626,611,3626c783,3626,737,3370,772,3326c818,3248,818,3237,818,3203c818,3170,795,3092,795,3070c795,3037,841,2692,841,2669c841,2636,806,2447,806,2425c806,2314,818,1935,887,1913c968,1880,1071,1891,1152,1869c1336,1835,1520,1824,1727,1757c1762,1746,2418,1757,2418,1501c2418,1412,2349,1346,2234,1346xm1923,1635c1866,1635,1808,1646,1750,1657c1704,1657,1647,1691,1589,1702c1532,1713,1451,1713,1405,1724c1209,1757,991,1813,795,1824c795,1857,760,1891,749,1946c714,2091,714,2380,714,2402c714,2436,749,2636,749,2658c749,2692,691,3059,691,3081c691,3114,726,3170,726,3203c726,3226,691,3248,680,3281c657,3348,668,3448,645,3526c645,3526,645,3537,622,3537c542,3537,542,3292,542,3281c599,2692,599,2692,599,2692c565,2569,553,2425,530,2302c530,2291,496,2280,496,2258c484,2225,484,2180,484,2136c461,2113,461,2113,461,2113c392,2158,288,2213,265,2213c231,2213,196,2191,162,2169c300,1835,300,1835,300,1835c254,1780,185,1724,162,1668c127,1579,93,1424,93,1401c93,1257,219,1190,208,1023c208,1001,208,967,208,934c208,878,219,812,219,756c242,589,346,422,346,255c346,222,392,211,392,178c392,155,357,122,346,89c415,100,426,233,426,267c426,433,311,567,334,801c357,778,380,767,415,767c507,767,461,801,588,856c611,867,622,890,622,912c622,956,599,934,576,956c553,967,542,1012,530,1023c461,1068,415,1056,415,1112c415,1145,426,1168,449,1168c864,1168,887,867,1094,867c1232,867,1232,867,1232,867c1163,912,1002,1001,921,1079c852,1157,749,1201,657,1257c622,1279,565,1279,530,1301c484,1312,461,1401,461,1435c461,1546,461,1546,461,1546c1140,1613,1140,1613,1140,1613c1290,1602,1578,1546,1612,1546c1958,1546,1958,1546,1958,1546c2061,1490,2153,1435,2234,1435c2292,1435,2326,1468,2326,1501c2326,1590,2027,1635,1923,1635xe">
                <v:path o:connectlocs="143176,95632;99457,101804;40611,101041;51731,90986;91445,60125;50142,68655;30251,46255;23897,0;19131,12344;8771,49376;8011,70181;13537,128781;18302,159641;34257,188976;42200,251460;56497,222125;58085,185092;61262,132664;119279,121846;154296,93343;120867,114911;97039,119557;51731,134953;51731,184330;50142,222125;44548,244525;37434,227534;36605,159641;33428,148129;18302,153469;20720,127255;6423,97158;14366,64772;23897,17684;23897,6172;23068,55548;40611,59362;39782,66297;28662,77116;75559,60125;63611,74827;36605,90223;31840,107213;111336,107213;154296,99516;132816,113385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8623300</wp:posOffset>
                </wp:positionV>
                <wp:extent cx="262255" cy="274955"/>
                <wp:effectExtent l="6350" t="6350" r="20955" b="8255"/>
                <wp:wrapNone/>
                <wp:docPr id="121" name="矩形: 圆角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749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21" o:spid="_x0000_s1026" o:spt="2" style="position:absolute;left:0pt;margin-left:47.25pt;margin-top:679pt;height:21.65pt;width:20.65pt;z-index:251643904;v-text-anchor:middle;mso-width-relative:page;mso-height-relative:page;" fillcolor="#FFFFFF [3212]" filled="t" stroked="t" coordsize="21600,21600" arcsize="0.166666666666667" o:gfxdata="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QuEDbAAAADAEAAA8AAAAAAAAAAQAgAAAAIgAAAGRycy9kb3ducmV2LnhtbFBLAQIU&#10;ABQAAAAIAIdO4kCRyXl28AEAAL8DAAAOAAAAAAAAAAEAIAAAACoBAABkcnMvZTJvRG9jLnhtbFBL&#10;BQYAAAAABgAGAFkBAACMBQAAAAA=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7040880</wp:posOffset>
                </wp:positionV>
                <wp:extent cx="215900" cy="212090"/>
                <wp:effectExtent l="0" t="0" r="0" b="3810"/>
                <wp:wrapNone/>
                <wp:docPr id="269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12090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61B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39.15pt;margin-top:554.4pt;height:16.7pt;width:17pt;z-index:251965440;mso-width-relative:page;mso-height-relative:page;" fillcolor="#0061B0" filled="t" stroked="f" coordsize="2885,2830" o:gfxdata="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w4HN42gAAAAwBAAAPAAAAAAAAAAEAIAAAACIA&#10;AABkcnMvZG93bnJldi54bWxQSwECFAAUAAAACACHTuJAjexipu8KAACGNgAADgAAAAAAAAABACAA&#10;AAApAQAAZHJzL2Uyb0RvYy54bWxQSwUGAAAAAAYABgBZAQAAig4A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212831,177016;147874,110916;136799,110916;132084,115263;120859,103871;139717,84611;187911,74119;197415,25031;170549,51411;160821,51411;149371,40019;149371,30202;174965,4721;130363,16487;120260,65425;102225,85660;101027,85660;42281,26380;40485,14239;30981,5096;13021,23157;22525,32225;34948,34099;92197,92180;93394,94203;18334,162627;8531,172519;8531,203546;39587,203546;49391,193728;112702,113689;123029,124181;117341,130626;117341,141718;181924,206993;192925,206993;212831,188108;212831,177016;33900,187208;24171,187208;24171,177391;33900,177391;33900,187208;190680,197176;185965,197176;128118,136397;128118,131675;132832,131675;190680,192529;190680,197176;202654,185185;197939,185185;140091,124331;140091,119609;144806,119609;202654,180463;202654,185185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7025005</wp:posOffset>
                </wp:positionV>
                <wp:extent cx="262255" cy="262255"/>
                <wp:effectExtent l="6350" t="6350" r="20955" b="2095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7.15pt;margin-top:553.15pt;height:20.65pt;width:20.65pt;z-index:251641856;v-text-anchor:middle;mso-width-relative:page;mso-height-relative:page;" fillcolor="#FFFFFF [3212]" filled="t" stroked="t" coordsize="21600,21600" arcsize="0.166666666666667" o:gfxdata="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6gbIE2gAAAAwBAAAPAAAAAAAAAAEAIAAAACIAAABkcnMvZG93bnJldi54bWxQSwECFAAU&#10;AAAACACHTuJAMXJaDe8BAAC/AwAADgAAAAAAAAABACAAAAApAQAAZHJzL2Uyb0RvYy54bWxQSwUG&#10;AAAAAAYABgBZAQAAig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7316470</wp:posOffset>
                </wp:positionV>
                <wp:extent cx="6645275" cy="1905"/>
                <wp:effectExtent l="0" t="0" r="0" b="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275" cy="190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5pt;margin-top:576.1pt;height:0.15pt;width:523.25pt;z-index:251646976;mso-width-relative:page;mso-height-relative:page;" filled="f" stroked="t" coordsize="21600,21600" o:gfxdata="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v0hWLXAAAADQEAAA8AAAAAAAAAAQAg&#10;AAAAIgAAAGRycy9kb3ducmV2LnhtbFBLAQIUABQAAAAIAIdO4kA7MUvI1gEAAHkDAAAOAAAAAAAA&#10;AAEAIAAAACYBAABkcnMvZTJvRG9jLnhtbFBLBQYAAAAABgAGAFkBAABu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2404110</wp:posOffset>
                </wp:positionV>
                <wp:extent cx="7023100" cy="24441150"/>
                <wp:effectExtent l="0" t="0" r="0" b="0"/>
                <wp:wrapNone/>
                <wp:docPr id="1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0" cy="2444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ind w:firstLine="840" w:firstLineChars="300"/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2015.7-2017.8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工业企业能源管理平台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java后台开发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顶顶顶顶顶</w:t>
                            </w:r>
                          </w:p>
                          <w:p>
                            <w:pPr>
                              <w:tabs>
                                <w:tab w:val="left" w:pos="3440"/>
                                <w:tab w:val="left" w:pos="7480"/>
                              </w:tabs>
                              <w:spacing w:line="0" w:lineRule="atLeast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任职公司：深圳盛邦智业网络科技有限公司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9" w:leftChars="228" w:hanging="1200" w:hangingChars="5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项目描述：工业企业能源管理平台是为企业提供数据采集、数据上传、数据上报、统计分析、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676" w:leftChars="798" w:firstLine="0" w:firstLineChars="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异常监控、报表分析、图表分析的一整套数据解决方案。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60" w:hanging="3360" w:hangingChars="14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技术方案： 后台采用Spring MVC + MyBatis+ MySQL进行开发 ，前台采用Bootstrap、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HTML/CSS进行开发，其中利用Nginx实现负载均衡，Redis实现实时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3355" w:leftChars="912" w:hanging="1440" w:hangingChars="600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性数据缓存，APP作为辅助数据采集工具,Quartz实现任务调度。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20" w:hanging="1920" w:hangingChars="800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工作内容： 1、在两年的项目开发过程中我曾先后负责报表统计、数据维护、以及不同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维度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left="1915" w:leftChars="912" w:firstLine="240" w:firstLineChars="1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下的数据统分析工作。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2、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统计收集用户收据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为下一步产品迭代给出指导依据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   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、工作的中后期参与到项目需求分析、原型设计、文档编辑工作。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480" w:firstLineChars="200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工作成果： 1、对公司产品定位和客户需求有一个更加清晰明了的认识。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 2、该项目大的版本迭代4次，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此过程让我对项目进度把控有更好的掌控。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     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、相比以往我能够在更短的时间内产出更为高质量的代码。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ind w:firstLine="843" w:firstLineChars="300"/>
                              <w:jc w:val="left"/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1、掌握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前端技术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 xml:space="preserve">：HTML 、CSS、 jQuery、Ajax、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ootstrap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2、掌握后端技术：Spring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、MyBatis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Maven 、Redis 、 Nginx、Java 、MySQL 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3、掌握常用工具：SVN/Git 、MyEclipse/Eclipse 、IDEA等工具。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4、知道常用设计模式。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1124" w:firstLineChars="4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960" w:firstLineChars="4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我是一个不是太安分的人。大二期间组建过轮滑队，并亲担任轮滑队队长。期间和朋友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捣腾过很多觉得可以赚钱项目，最后都以失败而告终，正当自己为这些项目的流产而痛惜的</w:t>
                            </w:r>
                          </w:p>
                          <w:p>
                            <w:pPr>
                              <w:pStyle w:val="7"/>
                              <w:autoSpaceDN w:val="0"/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时。平时爱看新闻的我突然发现，现在的财经新闻频繁报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道互联网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公司。经过一番深入了解，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14.25pt;margin-top:189.3pt;height:1924.5pt;width:553pt;z-index:251636736;mso-width-relative:page;mso-height-relative:page;" filled="f" stroked="f" coordsize="21600,21600" o:gfxdata="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8gu7JNkAAAAMAQAADwAAAAAA&#10;AAABACAAAAAiAAAAZHJzL2Rvd25yZXYueG1sUEsBAhQAFAAAAAgAh07iQNUQunKgAQAAF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840" w:firstLineChars="300"/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项目经验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2015.7-2017.8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工业企业能源管理平台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java后台开发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顶顶顶顶顶</w:t>
                      </w:r>
                    </w:p>
                    <w:p>
                      <w:pPr>
                        <w:tabs>
                          <w:tab w:val="left" w:pos="3440"/>
                          <w:tab w:val="left" w:pos="7480"/>
                        </w:tabs>
                        <w:spacing w:line="0" w:lineRule="atLeast"/>
                        <w:ind w:firstLine="480" w:firstLineChars="20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4"/>
                          <w:szCs w:val="24"/>
                          <w:lang w:val="en-US" w:eastAsia="zh-CN"/>
                        </w:rPr>
                        <w:t>任职公司：深圳盛邦智业网络科技有限公司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9" w:leftChars="228" w:hanging="1200" w:hangingChars="5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项目描述：工业企业能源管理平台是为企业提供数据采集、数据上传、数据上报、统计分析、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676" w:leftChars="798" w:firstLine="0" w:firstLineChars="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异常监控、报表分析、图表分析的一整套数据解决方案。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60" w:hanging="3360" w:hangingChars="14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技术方案： 后台采用Spring MVC + MyBatis+ MySQL进行开发 ，前台采用Bootstrap、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Query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HTML/CSS进行开发，其中利用Nginx实现负载均衡，Redis实现实时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3355" w:leftChars="912" w:hanging="1440" w:hangingChars="600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性数据缓存，APP作为辅助数据采集工具,Quartz实现任务调度。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20" w:hanging="1920" w:hangingChars="800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工作内容： 1、在两年的项目开发过程中我曾先后负责报表统计、数据维护、以及不同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维度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left="1915" w:leftChars="912" w:firstLine="240" w:firstLineChars="1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下的数据统分析工作。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2、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统计收集用户收据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为下一步产品迭代给出指导依据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   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、工作的中后期参与到项目需求分析、原型设计、文档编辑工作。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480" w:firstLineChars="200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工作成果： 1、对公司产品定位和客户需求有一个更加清晰明了的认识。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 2、该项目大的版本迭代4次，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此过程让我对项目进度把控有更好的掌控。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     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eastAsia" w:ascii="宋体" w:hAnsi="宋体" w:eastAsia="宋体" w:cs="宋体"/>
                          <w:color w:val="auto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、相比以往我能够在更短的时间内产出更为高质量的代码。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ind w:firstLine="843" w:firstLineChars="300"/>
                        <w:jc w:val="left"/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技能评价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1、掌握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前端技术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 xml:space="preserve">：HTML 、CSS、 jQuery、Ajax、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ootstrap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2、掌握后端技术：Spring 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、MyBatis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Maven 、Redis 、 Nginx、Java 、MySQL 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3、掌握常用工具：SVN/Git 、MyEclipse/Eclipse 、IDEA等工具。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4、知道常用设计模式。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1124" w:firstLineChars="4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960" w:firstLineChars="4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我是一个不是太安分的人。大二期间组建过轮滑队，并亲担任轮滑队队长。期间和朋友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捣腾过很多觉得可以赚钱项目，最后都以失败而告终，正当自己为这些项目的流产而痛惜的</w:t>
                      </w:r>
                    </w:p>
                    <w:p>
                      <w:pPr>
                        <w:pStyle w:val="7"/>
                        <w:autoSpaceDN w:val="0"/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时。平时爱看新闻的我突然发现，现在的财经新闻频繁报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道互联网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公司。经过一番深入了解，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5971540</wp:posOffset>
                </wp:positionV>
                <wp:extent cx="163195" cy="137795"/>
                <wp:effectExtent l="0" t="0" r="8255" b="0"/>
                <wp:wrapNone/>
                <wp:docPr id="1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2.15pt;margin-top:470.2pt;height:10.85pt;width:12.85pt;z-index:251640832;v-text-anchor:middle;mso-width-relative:page;mso-height-relative:page;" fillcolor="#FFFFFF" filled="t" stroked="f" coordsize="3261356,2766950" o:gfxdata="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DGIOL92AAAAAoBAAAPAAAAAAAA&#10;AAEAIAAAACIAAABkcnMvZG93bnJldi54bWxQSwECFAAUAAAACACHTuJAkWnIYMUSAADw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2770505</wp:posOffset>
                </wp:positionV>
                <wp:extent cx="638683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5pt;margin-top:218.15pt;height:0pt;width:502.9pt;z-index:251645952;mso-width-relative:page;mso-height-relative:page;" filled="f" stroked="t" coordsize="21600,21600" o:gfxdata="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i1/7XXAAAACwEAAA8AAAAAAAAAAQAgAAAA&#10;IgAAAGRycy9kb3ducmV2LnhtbFBLAQIUABQAAAAIAIdO4kDqsHDz0wEAAHYDAAAOAAAAAAAAAAEA&#10;IAAAACYBAABkcnMvZTJvRG9jLnhtbFBLBQYAAAAABgAGAFkBAABr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2529840</wp:posOffset>
                </wp:positionV>
                <wp:extent cx="232410" cy="160655"/>
                <wp:effectExtent l="0" t="0" r="11430" b="6985"/>
                <wp:wrapNone/>
                <wp:docPr id="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2410" cy="160655"/>
                        </a:xfrm>
                        <a:custGeom>
                          <a:avLst/>
                          <a:gdLst>
                            <a:gd name="T0" fmla="*/ 161 w 490"/>
                            <a:gd name="T1" fmla="*/ 219 h 355"/>
                            <a:gd name="T2" fmla="*/ 73 w 490"/>
                            <a:gd name="T3" fmla="*/ 178 h 355"/>
                            <a:gd name="T4" fmla="*/ 0 w 490"/>
                            <a:gd name="T5" fmla="*/ 264 h 355"/>
                            <a:gd name="T6" fmla="*/ 3 w 490"/>
                            <a:gd name="T7" fmla="*/ 324 h 355"/>
                            <a:gd name="T8" fmla="*/ 170 w 490"/>
                            <a:gd name="T9" fmla="*/ 324 h 355"/>
                            <a:gd name="T10" fmla="*/ 172 w 490"/>
                            <a:gd name="T11" fmla="*/ 256 h 355"/>
                            <a:gd name="T12" fmla="*/ 147 w 490"/>
                            <a:gd name="T13" fmla="*/ 99 h 355"/>
                            <a:gd name="T14" fmla="*/ 25 w 490"/>
                            <a:gd name="T15" fmla="*/ 99 h 355"/>
                            <a:gd name="T16" fmla="*/ 487 w 490"/>
                            <a:gd name="T17" fmla="*/ 0 h 355"/>
                            <a:gd name="T18" fmla="*/ 207 w 490"/>
                            <a:gd name="T19" fmla="*/ 3 h 355"/>
                            <a:gd name="T20" fmla="*/ 207 w 490"/>
                            <a:gd name="T21" fmla="*/ 351 h 355"/>
                            <a:gd name="T22" fmla="*/ 487 w 490"/>
                            <a:gd name="T23" fmla="*/ 355 h 355"/>
                            <a:gd name="T24" fmla="*/ 490 w 490"/>
                            <a:gd name="T25" fmla="*/ 3 h 355"/>
                            <a:gd name="T26" fmla="*/ 233 w 490"/>
                            <a:gd name="T27" fmla="*/ 37 h 355"/>
                            <a:gd name="T28" fmla="*/ 466 w 490"/>
                            <a:gd name="T29" fmla="*/ 39 h 355"/>
                            <a:gd name="T30" fmla="*/ 463 w 490"/>
                            <a:gd name="T31" fmla="*/ 77 h 355"/>
                            <a:gd name="T32" fmla="*/ 235 w 490"/>
                            <a:gd name="T33" fmla="*/ 77 h 355"/>
                            <a:gd name="T34" fmla="*/ 231 w 490"/>
                            <a:gd name="T35" fmla="*/ 39 h 355"/>
                            <a:gd name="T36" fmla="*/ 466 w 490"/>
                            <a:gd name="T37" fmla="*/ 315 h 355"/>
                            <a:gd name="T38" fmla="*/ 234 w 490"/>
                            <a:gd name="T39" fmla="*/ 318 h 355"/>
                            <a:gd name="T40" fmla="*/ 231 w 490"/>
                            <a:gd name="T41" fmla="*/ 280 h 355"/>
                            <a:gd name="T42" fmla="*/ 349 w 490"/>
                            <a:gd name="T43" fmla="*/ 278 h 355"/>
                            <a:gd name="T44" fmla="*/ 466 w 490"/>
                            <a:gd name="T45" fmla="*/ 281 h 355"/>
                            <a:gd name="T46" fmla="*/ 231 w 490"/>
                            <a:gd name="T47" fmla="*/ 235 h 355"/>
                            <a:gd name="T48" fmla="*/ 233 w 490"/>
                            <a:gd name="T49" fmla="*/ 197 h 355"/>
                            <a:gd name="T50" fmla="*/ 463 w 490"/>
                            <a:gd name="T51" fmla="*/ 197 h 355"/>
                            <a:gd name="T52" fmla="*/ 466 w 490"/>
                            <a:gd name="T53" fmla="*/ 235 h 355"/>
                            <a:gd name="T54" fmla="*/ 233 w 490"/>
                            <a:gd name="T55" fmla="*/ 238 h 355"/>
                            <a:gd name="T56" fmla="*/ 463 w 490"/>
                            <a:gd name="T57" fmla="*/ 157 h 355"/>
                            <a:gd name="T58" fmla="*/ 234 w 490"/>
                            <a:gd name="T59" fmla="*/ 157 h 355"/>
                            <a:gd name="T60" fmla="*/ 231 w 490"/>
                            <a:gd name="T61" fmla="*/ 120 h 355"/>
                            <a:gd name="T62" fmla="*/ 349 w 490"/>
                            <a:gd name="T63" fmla="*/ 117 h 355"/>
                            <a:gd name="T64" fmla="*/ 466 w 490"/>
                            <a:gd name="T65" fmla="*/ 120 h 355"/>
                            <a:gd name="T66" fmla="*/ 463 w 490"/>
                            <a:gd name="T67" fmla="*/ 157 h 3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90" h="355">
                              <a:moveTo>
                                <a:pt x="172" y="256"/>
                              </a:moveTo>
                              <a:cubicBezTo>
                                <a:pt x="172" y="243"/>
                                <a:pt x="168" y="230"/>
                                <a:pt x="161" y="219"/>
                              </a:cubicBezTo>
                              <a:cubicBezTo>
                                <a:pt x="153" y="205"/>
                                <a:pt x="141" y="194"/>
                                <a:pt x="127" y="187"/>
                              </a:cubicBezTo>
                              <a:cubicBezTo>
                                <a:pt x="110" y="178"/>
                                <a:pt x="92" y="175"/>
                                <a:pt x="73" y="178"/>
                              </a:cubicBezTo>
                              <a:cubicBezTo>
                                <a:pt x="58" y="180"/>
                                <a:pt x="44" y="186"/>
                                <a:pt x="32" y="196"/>
                              </a:cubicBezTo>
                              <a:cubicBezTo>
                                <a:pt x="10" y="214"/>
                                <a:pt x="0" y="236"/>
                                <a:pt x="0" y="264"/>
                              </a:cubicBezTo>
                              <a:cubicBezTo>
                                <a:pt x="0" y="283"/>
                                <a:pt x="0" y="302"/>
                                <a:pt x="0" y="321"/>
                              </a:cubicBezTo>
                              <a:cubicBezTo>
                                <a:pt x="0" y="324"/>
                                <a:pt x="0" y="324"/>
                                <a:pt x="3" y="324"/>
                              </a:cubicBezTo>
                              <a:cubicBezTo>
                                <a:pt x="137" y="324"/>
                                <a:pt x="137" y="324"/>
                                <a:pt x="137" y="324"/>
                              </a:cubicBezTo>
                              <a:cubicBezTo>
                                <a:pt x="148" y="324"/>
                                <a:pt x="159" y="324"/>
                                <a:pt x="170" y="324"/>
                              </a:cubicBezTo>
                              <a:cubicBezTo>
                                <a:pt x="172" y="324"/>
                                <a:pt x="173" y="324"/>
                                <a:pt x="173" y="322"/>
                              </a:cubicBezTo>
                              <a:cubicBezTo>
                                <a:pt x="173" y="300"/>
                                <a:pt x="173" y="278"/>
                                <a:pt x="172" y="256"/>
                              </a:cubicBezTo>
                              <a:close/>
                              <a:moveTo>
                                <a:pt x="86" y="159"/>
                              </a:moveTo>
                              <a:cubicBezTo>
                                <a:pt x="119" y="159"/>
                                <a:pt x="147" y="133"/>
                                <a:pt x="147" y="99"/>
                              </a:cubicBezTo>
                              <a:cubicBezTo>
                                <a:pt x="147" y="65"/>
                                <a:pt x="120" y="39"/>
                                <a:pt x="87" y="39"/>
                              </a:cubicBezTo>
                              <a:cubicBezTo>
                                <a:pt x="53" y="39"/>
                                <a:pt x="26" y="65"/>
                                <a:pt x="25" y="99"/>
                              </a:cubicBezTo>
                              <a:cubicBezTo>
                                <a:pt x="25" y="132"/>
                                <a:pt x="52" y="159"/>
                                <a:pt x="86" y="159"/>
                              </a:cubicBezTo>
                              <a:close/>
                              <a:moveTo>
                                <a:pt x="487" y="0"/>
                              </a:moveTo>
                              <a:cubicBezTo>
                                <a:pt x="395" y="0"/>
                                <a:pt x="302" y="0"/>
                                <a:pt x="210" y="0"/>
                              </a:cubicBezTo>
                              <a:cubicBezTo>
                                <a:pt x="208" y="0"/>
                                <a:pt x="207" y="0"/>
                                <a:pt x="207" y="3"/>
                              </a:cubicBezTo>
                              <a:cubicBezTo>
                                <a:pt x="207" y="61"/>
                                <a:pt x="207" y="119"/>
                                <a:pt x="207" y="177"/>
                              </a:cubicBezTo>
                              <a:cubicBezTo>
                                <a:pt x="207" y="351"/>
                                <a:pt x="207" y="351"/>
                                <a:pt x="207" y="351"/>
                              </a:cubicBezTo>
                              <a:cubicBezTo>
                                <a:pt x="207" y="355"/>
                                <a:pt x="207" y="355"/>
                                <a:pt x="210" y="355"/>
                              </a:cubicBezTo>
                              <a:cubicBezTo>
                                <a:pt x="303" y="355"/>
                                <a:pt x="395" y="355"/>
                                <a:pt x="487" y="355"/>
                              </a:cubicBezTo>
                              <a:cubicBezTo>
                                <a:pt x="490" y="355"/>
                                <a:pt x="490" y="355"/>
                                <a:pt x="490" y="352"/>
                              </a:cubicBezTo>
                              <a:cubicBezTo>
                                <a:pt x="490" y="3"/>
                                <a:pt x="490" y="3"/>
                                <a:pt x="490" y="3"/>
                              </a:cubicBezTo>
                              <a:cubicBezTo>
                                <a:pt x="490" y="0"/>
                                <a:pt x="490" y="0"/>
                                <a:pt x="487" y="0"/>
                              </a:cubicBezTo>
                              <a:close/>
                              <a:moveTo>
                                <a:pt x="233" y="37"/>
                              </a:moveTo>
                              <a:cubicBezTo>
                                <a:pt x="310" y="37"/>
                                <a:pt x="387" y="37"/>
                                <a:pt x="464" y="37"/>
                              </a:cubicBezTo>
                              <a:cubicBezTo>
                                <a:pt x="465" y="37"/>
                                <a:pt x="466" y="37"/>
                                <a:pt x="466" y="39"/>
                              </a:cubicBezTo>
                              <a:cubicBezTo>
                                <a:pt x="466" y="51"/>
                                <a:pt x="466" y="62"/>
                                <a:pt x="466" y="74"/>
                              </a:cubicBezTo>
                              <a:cubicBezTo>
                                <a:pt x="466" y="76"/>
                                <a:pt x="465" y="77"/>
                                <a:pt x="463" y="77"/>
                              </a:cubicBezTo>
                              <a:cubicBezTo>
                                <a:pt x="425" y="77"/>
                                <a:pt x="387" y="77"/>
                                <a:pt x="349" y="77"/>
                              </a:cubicBezTo>
                              <a:cubicBezTo>
                                <a:pt x="235" y="77"/>
                                <a:pt x="235" y="77"/>
                                <a:pt x="235" y="77"/>
                              </a:cubicBezTo>
                              <a:cubicBezTo>
                                <a:pt x="231" y="77"/>
                                <a:pt x="231" y="77"/>
                                <a:pt x="231" y="73"/>
                              </a:cubicBezTo>
                              <a:cubicBezTo>
                                <a:pt x="231" y="62"/>
                                <a:pt x="231" y="51"/>
                                <a:pt x="231" y="39"/>
                              </a:cubicBezTo>
                              <a:cubicBezTo>
                                <a:pt x="231" y="37"/>
                                <a:pt x="231" y="37"/>
                                <a:pt x="233" y="37"/>
                              </a:cubicBezTo>
                              <a:close/>
                              <a:moveTo>
                                <a:pt x="466" y="315"/>
                              </a:moveTo>
                              <a:cubicBezTo>
                                <a:pt x="466" y="317"/>
                                <a:pt x="466" y="318"/>
                                <a:pt x="463" y="318"/>
                              </a:cubicBezTo>
                              <a:cubicBezTo>
                                <a:pt x="387" y="318"/>
                                <a:pt x="310" y="318"/>
                                <a:pt x="234" y="318"/>
                              </a:cubicBezTo>
                              <a:cubicBezTo>
                                <a:pt x="232" y="318"/>
                                <a:pt x="231" y="317"/>
                                <a:pt x="231" y="315"/>
                              </a:cubicBezTo>
                              <a:cubicBezTo>
                                <a:pt x="231" y="304"/>
                                <a:pt x="231" y="292"/>
                                <a:pt x="231" y="280"/>
                              </a:cubicBezTo>
                              <a:cubicBezTo>
                                <a:pt x="231" y="278"/>
                                <a:pt x="232" y="278"/>
                                <a:pt x="234" y="278"/>
                              </a:cubicBezTo>
                              <a:cubicBezTo>
                                <a:pt x="272" y="278"/>
                                <a:pt x="310" y="278"/>
                                <a:pt x="349" y="278"/>
                              </a:cubicBezTo>
                              <a:cubicBezTo>
                                <a:pt x="387" y="278"/>
                                <a:pt x="425" y="278"/>
                                <a:pt x="463" y="278"/>
                              </a:cubicBezTo>
                              <a:cubicBezTo>
                                <a:pt x="465" y="278"/>
                                <a:pt x="466" y="278"/>
                                <a:pt x="466" y="281"/>
                              </a:cubicBezTo>
                              <a:cubicBezTo>
                                <a:pt x="466" y="292"/>
                                <a:pt x="466" y="304"/>
                                <a:pt x="466" y="315"/>
                              </a:cubicBezTo>
                              <a:close/>
                              <a:moveTo>
                                <a:pt x="231" y="235"/>
                              </a:moveTo>
                              <a:cubicBezTo>
                                <a:pt x="231" y="223"/>
                                <a:pt x="231" y="211"/>
                                <a:pt x="231" y="200"/>
                              </a:cubicBezTo>
                              <a:cubicBezTo>
                                <a:pt x="231" y="198"/>
                                <a:pt x="231" y="197"/>
                                <a:pt x="233" y="197"/>
                              </a:cubicBezTo>
                              <a:cubicBezTo>
                                <a:pt x="271" y="197"/>
                                <a:pt x="310" y="197"/>
                                <a:pt x="348" y="197"/>
                              </a:cubicBezTo>
                              <a:cubicBezTo>
                                <a:pt x="386" y="197"/>
                                <a:pt x="425" y="197"/>
                                <a:pt x="463" y="197"/>
                              </a:cubicBezTo>
                              <a:cubicBezTo>
                                <a:pt x="466" y="197"/>
                                <a:pt x="466" y="197"/>
                                <a:pt x="466" y="201"/>
                              </a:cubicBezTo>
                              <a:cubicBezTo>
                                <a:pt x="466" y="212"/>
                                <a:pt x="466" y="224"/>
                                <a:pt x="466" y="235"/>
                              </a:cubicBezTo>
                              <a:cubicBezTo>
                                <a:pt x="466" y="237"/>
                                <a:pt x="466" y="238"/>
                                <a:pt x="464" y="238"/>
                              </a:cubicBezTo>
                              <a:cubicBezTo>
                                <a:pt x="387" y="237"/>
                                <a:pt x="310" y="237"/>
                                <a:pt x="233" y="238"/>
                              </a:cubicBezTo>
                              <a:cubicBezTo>
                                <a:pt x="232" y="238"/>
                                <a:pt x="231" y="237"/>
                                <a:pt x="231" y="235"/>
                              </a:cubicBezTo>
                              <a:close/>
                              <a:moveTo>
                                <a:pt x="463" y="157"/>
                              </a:moveTo>
                              <a:cubicBezTo>
                                <a:pt x="407" y="157"/>
                                <a:pt x="351" y="157"/>
                                <a:pt x="296" y="157"/>
                              </a:cubicBezTo>
                              <a:cubicBezTo>
                                <a:pt x="275" y="157"/>
                                <a:pt x="254" y="157"/>
                                <a:pt x="234" y="157"/>
                              </a:cubicBezTo>
                              <a:cubicBezTo>
                                <a:pt x="232" y="157"/>
                                <a:pt x="231" y="157"/>
                                <a:pt x="231" y="155"/>
                              </a:cubicBezTo>
                              <a:cubicBezTo>
                                <a:pt x="231" y="143"/>
                                <a:pt x="231" y="132"/>
                                <a:pt x="231" y="120"/>
                              </a:cubicBezTo>
                              <a:cubicBezTo>
                                <a:pt x="231" y="118"/>
                                <a:pt x="232" y="117"/>
                                <a:pt x="234" y="117"/>
                              </a:cubicBezTo>
                              <a:cubicBezTo>
                                <a:pt x="272" y="117"/>
                                <a:pt x="310" y="117"/>
                                <a:pt x="349" y="117"/>
                              </a:cubicBezTo>
                              <a:cubicBezTo>
                                <a:pt x="387" y="117"/>
                                <a:pt x="425" y="117"/>
                                <a:pt x="463" y="117"/>
                              </a:cubicBezTo>
                              <a:cubicBezTo>
                                <a:pt x="466" y="117"/>
                                <a:pt x="466" y="117"/>
                                <a:pt x="466" y="120"/>
                              </a:cubicBezTo>
                              <a:cubicBezTo>
                                <a:pt x="466" y="132"/>
                                <a:pt x="466" y="143"/>
                                <a:pt x="466" y="154"/>
                              </a:cubicBezTo>
                              <a:cubicBezTo>
                                <a:pt x="466" y="157"/>
                                <a:pt x="465" y="157"/>
                                <a:pt x="463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8.45pt;margin-top:199.2pt;height:12.65pt;width:18.3pt;z-index:251933696;mso-width-relative:page;mso-height-relative:page;" fillcolor="#0070C0" filled="t" stroked="f" coordsize="490,355" o:gfxdata="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" path="m172,256c172,243,168,230,161,219c153,205,141,194,127,187c110,178,92,175,73,178c58,180,44,186,32,196c10,214,0,236,0,264c0,283,0,302,0,321c0,324,0,324,3,324c137,324,137,324,137,324c148,324,159,324,170,324c172,324,173,324,173,322c173,300,173,278,172,256xm86,159c119,159,147,133,147,99c147,65,120,39,87,39c53,39,26,65,25,99c25,132,52,159,86,159xm487,0c395,0,302,0,210,0c208,0,207,0,207,3c207,61,207,119,207,177c207,351,207,351,207,351c207,355,207,355,210,355c303,355,395,355,487,355c490,355,490,355,490,352c490,3,490,3,490,3c490,0,490,0,487,0xm233,37c310,37,387,37,464,37c465,37,466,37,466,39c466,51,466,62,466,74c466,76,465,77,463,77c425,77,387,77,349,77c235,77,235,77,235,77c231,77,231,77,231,73c231,62,231,51,231,39c231,37,231,37,233,37xm466,315c466,317,466,318,463,318c387,318,310,318,234,318c232,318,231,317,231,315c231,304,231,292,231,280c231,278,232,278,234,278c272,278,310,278,349,278c387,278,425,278,463,278c465,278,466,278,466,281c466,292,466,304,466,315xm231,235c231,223,231,211,231,200c231,198,231,197,233,197c271,197,310,197,348,197c386,197,425,197,463,197c466,197,466,197,466,201c466,212,466,224,466,235c466,237,466,238,464,238c387,237,310,237,233,238c232,238,231,237,231,235xm463,157c407,157,351,157,296,157c275,157,254,157,234,157c232,157,231,157,231,155c231,143,231,132,231,120c231,118,232,117,234,117c272,117,310,117,349,117c387,117,425,117,463,117c466,117,466,117,466,120c466,132,466,143,466,154c466,157,465,157,463,157xe">
                <v:path o:connectlocs="76363,99108;34624,80553;0,119473;1422,146625;80632,146625;81580,115852;69723,44802;11857,44802;230987,0;98181,1357;98181,158844;230987,160655;232410,1357;110513,16744;221026,17649;219603,34846;111461,34846;109564,17649;221026,142553;110987,143910;109564,126713;165532,125808;221026,127166;109564,106349;110513,89152;219603,89152;221026,106349;110513,107706;219603,71050;110987,71050;109564,54305;165532,52948;221026,54305;219603,71050" o:connectangles="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2480310</wp:posOffset>
                </wp:positionV>
                <wp:extent cx="262255" cy="262255"/>
                <wp:effectExtent l="6350" t="6350" r="20955" b="2095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37.65pt;margin-top:195.3pt;height:20.65pt;width:20.65pt;z-index:251637760;v-text-anchor:middle;mso-width-relative:page;mso-height-relative:page;" fillcolor="#FFFFFF [3212]" filled="t" stroked="t" coordsize="21600,21600" arcsize="0.166666666666667" o:gfxdata="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DyKP2wAAAAoBAAAPAAAAAAAAAAEAIAAAACIAAABkcnMvZG93bnJldi54bWxQ&#10;SwECFAAUAAAACACHTuJA5SOdt/QBAADKAwAADgAAAAAAAAABACAAAAAqAQAAZHJzL2Uyb0RvYy54&#10;bWxQSwUGAAAAAAYABgBZAQAAkAU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5080</wp:posOffset>
                </wp:positionV>
                <wp:extent cx="7559675" cy="2197100"/>
                <wp:effectExtent l="6350" t="6350" r="8255" b="635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197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0.4pt;height:173pt;width:595.25pt;z-index:251631616;v-text-anchor:middle;mso-width-relative:page;mso-height-relative:page;" fillcolor="#2E75B6 [2408]" filled="t" stroked="t" coordsize="21600,21600" o:gfxdata="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ee1IT1gAAAAYBAAAPAAAAAAAAAAEAIAAAACIAAABkcnMvZG93bnJldi54bWxQSwEC&#10;FAAUAAAACACHTuJAL+gpYPYBAADTAwAADgAAAAAAAAABACAAAAAlAQAAZHJzL2Uyb0RvYy54bWxQ&#10;SwUGAAAAAAYABgBZAQAAjQUAAAAA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2213610</wp:posOffset>
                </wp:positionV>
                <wp:extent cx="3865245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05pt;margin-top:174.3pt;height:0.55pt;width:304.35pt;z-index:251724800;mso-width-relative:page;mso-height-relative:page;" filled="f" stroked="t" coordsize="21600,21600" o:gfxdata="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JBMV2QAAAAsBAAAPAAAAAAAAAAEAIAAA&#10;ACIAAABkcnMvZG93bnJldi54bWxQSwECFAAUAAAACACHTuJAHWq4J9IBAAB0AwAADgAAAAAAAAAB&#10;ACAAAAAo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2305685</wp:posOffset>
                </wp:positionH>
                <wp:positionV relativeFrom="paragraph">
                  <wp:posOffset>1564005</wp:posOffset>
                </wp:positionV>
                <wp:extent cx="1587500" cy="334645"/>
                <wp:effectExtent l="0" t="0" r="0" b="0"/>
                <wp:wrapNone/>
                <wp:docPr id="13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334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手机：136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6873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70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81.55pt;margin-top:123.15pt;height:26.35pt;width:125pt;z-index:251656192;mso-width-relative:page;mso-height-relative:page;" filled="f" stroked="f" coordsize="21600,21600" o:gfxdata="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duNQ9cAAAALAQAADwAAAAAAAAAB&#10;ACAAAAAiAAAAZHJzL2Rvd25yZXYueG1sUEsBAhQAFAAAAAgAh07iQCTDhaKfAQAAEg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手机：136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6873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70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1318260</wp:posOffset>
                </wp:positionV>
                <wp:extent cx="203835" cy="192405"/>
                <wp:effectExtent l="0" t="0" r="10795" b="6350"/>
                <wp:wrapNone/>
                <wp:docPr id="1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3835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173.9pt;margin-top:103.8pt;height:15.15pt;width:16.05pt;z-index:251645952;mso-width-relative:page;mso-height-relative:page;" fillcolor="#FFFFFF [3212]" filled="t" stroked="f" coordsize="263,184" o:gfxdata="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xPLzWNkAAAALAQAADwAAAAAAAAABACAAAAAiAAAAZHJzL2Rv&#10;d25yZXYueG1sUEsBAhQAFAAAAAgAh07iQMFB8jNXBQAAVx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1626870</wp:posOffset>
                </wp:positionV>
                <wp:extent cx="111125" cy="179070"/>
                <wp:effectExtent l="0" t="0" r="3175" b="0"/>
                <wp:wrapNone/>
                <wp:docPr id="13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6.3pt;margin-top:128.1pt;height:14.1pt;width:8.75pt;z-index:251661312;mso-width-relative:page;mso-height-relative:page;" fillcolor="#FFFFFF" filled="t" stroked="f" coordsize="4025,6467" o:gfxdata="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M3FZWnZAAAACwEAAA8A&#10;AAAAAAAAAQAgAAAAIgAAAGRycy9kb3ducmV2LnhtbFBLAQIUABQAAAAIAIdO4kAvwtrnUQYAAPMi&#10;AAAOAAAAAAAAAAEAIAAAACgBAABkcnMvZTJvRG9jLnhtbFBLBQYAAAAABgAGAFkBAADrCQ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1864360</wp:posOffset>
                </wp:positionV>
                <wp:extent cx="1680845" cy="320040"/>
                <wp:effectExtent l="0" t="0" r="0" b="0"/>
                <wp:wrapNone/>
                <wp:docPr id="139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26岁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325pt;margin-top:146.8pt;height:25.2pt;width:132.35pt;z-index:251662336;mso-width-relative:page;mso-height-relative:page;" filled="f" stroked="f" coordsize="21600,21600" o:gfxdata="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5j94JNkAAAALAQAADwAAAAAA&#10;AAABACAAAAAiAAAAZHJzL2Rvd25yZXYueG1sUEsBAhQAFAAAAAgAh07iQNKVd/e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26岁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3940810</wp:posOffset>
                </wp:positionH>
                <wp:positionV relativeFrom="paragraph">
                  <wp:posOffset>1969770</wp:posOffset>
                </wp:positionV>
                <wp:extent cx="162560" cy="161925"/>
                <wp:effectExtent l="0" t="0" r="8890" b="9525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3pt;margin-top:155.1pt;height:12.75pt;width:12.8pt;z-index:251658240;mso-width-relative:page;mso-height-relative:page;" fillcolor="#FFFFFF" filled="t" stroked="f" coordsize="608556,607639" o:gfxdata="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DETwAh2QAAAAsBAAAPAAAAAAAAAAEAIAAAACIAAABkcnMvZG93bnJldi54bWxQ&#10;SwECFAAUAAAACACHTuJAPOnjzcEJAABlNAAADgAAAAAAAAABACAAAAAo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1962785</wp:posOffset>
                </wp:positionV>
                <wp:extent cx="161925" cy="162560"/>
                <wp:effectExtent l="0" t="0" r="9525" b="8890"/>
                <wp:wrapNone/>
                <wp:docPr id="13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75.85pt;margin-top:154.55pt;height:12.8pt;width:12.75pt;z-index:251659264;mso-width-relative:page;mso-height-relative:page;" fillcolor="#FFFFFF" filled="t" stroked="f" coordsize="5054,5072" o:gfxdata="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1870075</wp:posOffset>
                </wp:positionV>
                <wp:extent cx="1518920" cy="358140"/>
                <wp:effectExtent l="0" t="0" r="0" b="0"/>
                <wp:wrapNone/>
                <wp:docPr id="13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58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深圳-宝安区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94.6pt;margin-top:147.25pt;height:28.2pt;width:119.6pt;z-index:251657216;mso-width-relative:page;mso-height-relative:page;" filled="f" stroked="f" coordsize="21600,21600" o:gfxdata="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UUDvb2AAAAAsBAAAPAAAAAAAA&#10;AAEAIAAAACIAAABkcnMvZG93bnJldi54bWxQSwECFAAUAAAACACHTuJAi4vOda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深圳-宝安区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1893570</wp:posOffset>
                </wp:positionV>
                <wp:extent cx="3865245" cy="6985"/>
                <wp:effectExtent l="0" t="0" r="0" b="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69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65pt;margin-top:149.1pt;height:0.55pt;width:304.35pt;z-index:251654144;mso-width-relative:page;mso-height-relative:page;" filled="f" stroked="t" coordsize="21600,21600" o:gfxdata="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sSV92AAAAAsBAAAPAAAAAAAAAAEAIAAA&#10;ACIAAABkcnMvZG93bnJldi54bWxQSwECFAAUAAAACACHTuJAofYyRtMBAAB4AwAADgAAAAAAAAAB&#10;ACAAAAAnAQAAZHJzL2Uyb0RvYy54bWxQSwUGAAAAAAYABgBZAQAAb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1674495</wp:posOffset>
                </wp:positionV>
                <wp:extent cx="144780" cy="144145"/>
                <wp:effectExtent l="0" t="0" r="7620" b="8255"/>
                <wp:wrapNone/>
                <wp:docPr id="14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10.75pt;margin-top:131.85pt;height:11.35pt;width:11.4pt;z-index:251663360;mso-width-relative:page;mso-height-relative:page;" fillcolor="#FFFFFF" filled="t" stroked="f" coordsize="607639,606722" o:gfxdata="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bPDrkdkAAAALAQAADwAAAAAAAAABACAAAAAiAAAAZHJz&#10;L2Rvd25yZXYueG1sUEsBAhQAFAAAAAgAh07iQG0FkP2aEwAAaXEAAA4AAAAAAAAAAQAgAAAAKA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1563370</wp:posOffset>
                </wp:positionV>
                <wp:extent cx="2058670" cy="307975"/>
                <wp:effectExtent l="0" t="0" r="0" b="0"/>
                <wp:wrapNone/>
                <wp:docPr id="13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2278208395@qq.com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23pt;margin-top:123.1pt;height:24.25pt;width:162.1pt;z-index:251660288;mso-width-relative:page;mso-height-relative:page;" filled="f" stroked="f" coordsize="21600,21600" o:gfxdata="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LQOOC2AAAAAsBAAAPAAAAAAAA&#10;AAEAIAAAACIAAABkcnMvZG93bnJldi54bWxQSwECFAAUAAAACACHTuJAAqxetK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2278208395@qq.com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1571625</wp:posOffset>
                </wp:positionV>
                <wp:extent cx="3893820" cy="7620"/>
                <wp:effectExtent l="0" t="0" r="0" b="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38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5.4pt;margin-top:123.75pt;height:0.6pt;width:306.6pt;z-index:251652096;mso-width-relative:page;mso-height-relative:page;" filled="f" stroked="t" coordsize="21600,21600" o:gfxdata="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wxc8naAAAACwEAAA8AAAAAAAAAAQAgAAAAIgAAAGRycy9kb3ducmV2LnhtbFBLAQIUABQA&#10;AAAIAIdO4kDZ3Tpn7gEAALIDAAAOAAAAAAAAAAEAIAAAACkBAABkcnMvZTJvRG9jLnhtbFBLBQYA&#10;AAAABgAGAFkBAACJBQAAAAA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1337945</wp:posOffset>
                </wp:positionV>
                <wp:extent cx="174625" cy="160020"/>
                <wp:effectExtent l="0" t="0" r="8255" b="7620"/>
                <wp:wrapNone/>
                <wp:docPr id="9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625" cy="160020"/>
                        </a:xfrm>
                        <a:custGeom>
                          <a:avLst/>
                          <a:gdLst>
                            <a:gd name="T0" fmla="*/ 50 w 704"/>
                            <a:gd name="T1" fmla="*/ 657 h 705"/>
                            <a:gd name="T2" fmla="*/ 0 w 704"/>
                            <a:gd name="T3" fmla="*/ 51 h 705"/>
                            <a:gd name="T4" fmla="*/ 571 w 704"/>
                            <a:gd name="T5" fmla="*/ 0 h 705"/>
                            <a:gd name="T6" fmla="*/ 621 w 704"/>
                            <a:gd name="T7" fmla="*/ 261 h 705"/>
                            <a:gd name="T8" fmla="*/ 571 w 704"/>
                            <a:gd name="T9" fmla="*/ 51 h 705"/>
                            <a:gd name="T10" fmla="*/ 50 w 704"/>
                            <a:gd name="T11" fmla="*/ 605 h 705"/>
                            <a:gd name="T12" fmla="*/ 255 w 704"/>
                            <a:gd name="T13" fmla="*/ 657 h 705"/>
                            <a:gd name="T14" fmla="*/ 474 w 704"/>
                            <a:gd name="T15" fmla="*/ 121 h 705"/>
                            <a:gd name="T16" fmla="*/ 122 w 704"/>
                            <a:gd name="T17" fmla="*/ 171 h 705"/>
                            <a:gd name="T18" fmla="*/ 122 w 704"/>
                            <a:gd name="T19" fmla="*/ 243 h 705"/>
                            <a:gd name="T20" fmla="*/ 406 w 704"/>
                            <a:gd name="T21" fmla="*/ 293 h 705"/>
                            <a:gd name="T22" fmla="*/ 122 w 704"/>
                            <a:gd name="T23" fmla="*/ 243 h 705"/>
                            <a:gd name="T24" fmla="*/ 313 w 704"/>
                            <a:gd name="T25" fmla="*/ 364 h 705"/>
                            <a:gd name="T26" fmla="*/ 122 w 704"/>
                            <a:gd name="T27" fmla="*/ 414 h 705"/>
                            <a:gd name="T28" fmla="*/ 122 w 704"/>
                            <a:gd name="T29" fmla="*/ 486 h 705"/>
                            <a:gd name="T30" fmla="*/ 313 w 704"/>
                            <a:gd name="T31" fmla="*/ 536 h 705"/>
                            <a:gd name="T32" fmla="*/ 122 w 704"/>
                            <a:gd name="T33" fmla="*/ 486 h 705"/>
                            <a:gd name="T34" fmla="*/ 626 w 704"/>
                            <a:gd name="T35" fmla="*/ 490 h 705"/>
                            <a:gd name="T36" fmla="*/ 496 w 704"/>
                            <a:gd name="T37" fmla="*/ 289 h 705"/>
                            <a:gd name="T38" fmla="*/ 365 w 704"/>
                            <a:gd name="T39" fmla="*/ 490 h 705"/>
                            <a:gd name="T40" fmla="*/ 289 w 704"/>
                            <a:gd name="T41" fmla="*/ 643 h 705"/>
                            <a:gd name="T42" fmla="*/ 367 w 704"/>
                            <a:gd name="T43" fmla="*/ 633 h 705"/>
                            <a:gd name="T44" fmla="*/ 401 w 704"/>
                            <a:gd name="T45" fmla="*/ 704 h 705"/>
                            <a:gd name="T46" fmla="*/ 413 w 704"/>
                            <a:gd name="T47" fmla="*/ 697 h 705"/>
                            <a:gd name="T48" fmla="*/ 495 w 704"/>
                            <a:gd name="T49" fmla="*/ 575 h 705"/>
                            <a:gd name="T50" fmla="*/ 576 w 704"/>
                            <a:gd name="T51" fmla="*/ 698 h 705"/>
                            <a:gd name="T52" fmla="*/ 588 w 704"/>
                            <a:gd name="T53" fmla="*/ 705 h 705"/>
                            <a:gd name="T54" fmla="*/ 622 w 704"/>
                            <a:gd name="T55" fmla="*/ 634 h 705"/>
                            <a:gd name="T56" fmla="*/ 700 w 704"/>
                            <a:gd name="T57" fmla="*/ 645 h 705"/>
                            <a:gd name="T58" fmla="*/ 401 w 704"/>
                            <a:gd name="T59" fmla="*/ 613 h 705"/>
                            <a:gd name="T60" fmla="*/ 385 w 704"/>
                            <a:gd name="T61" fmla="*/ 586 h 705"/>
                            <a:gd name="T62" fmla="*/ 396 w 704"/>
                            <a:gd name="T63" fmla="*/ 530 h 705"/>
                            <a:gd name="T64" fmla="*/ 401 w 704"/>
                            <a:gd name="T65" fmla="*/ 613 h 705"/>
                            <a:gd name="T66" fmla="*/ 404 w 704"/>
                            <a:gd name="T67" fmla="*/ 431 h 705"/>
                            <a:gd name="T68" fmla="*/ 586 w 704"/>
                            <a:gd name="T69" fmla="*/ 432 h 705"/>
                            <a:gd name="T70" fmla="*/ 607 w 704"/>
                            <a:gd name="T71" fmla="*/ 596 h 705"/>
                            <a:gd name="T72" fmla="*/ 588 w 704"/>
                            <a:gd name="T73" fmla="*/ 628 h 705"/>
                            <a:gd name="T74" fmla="*/ 595 w 704"/>
                            <a:gd name="T75" fmla="*/ 530 h 705"/>
                            <a:gd name="T76" fmla="*/ 607 w 704"/>
                            <a:gd name="T77" fmla="*/ 596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704" h="705">
                              <a:moveTo>
                                <a:pt x="255" y="657"/>
                              </a:moveTo>
                              <a:cubicBezTo>
                                <a:pt x="50" y="657"/>
                                <a:pt x="50" y="657"/>
                                <a:pt x="50" y="657"/>
                              </a:cubicBezTo>
                              <a:cubicBezTo>
                                <a:pt x="23" y="657"/>
                                <a:pt x="0" y="634"/>
                                <a:pt x="0" y="605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0" y="23"/>
                                <a:pt x="23" y="0"/>
                                <a:pt x="50" y="0"/>
                              </a:cubicBezTo>
                              <a:cubicBezTo>
                                <a:pt x="571" y="0"/>
                                <a:pt x="571" y="0"/>
                                <a:pt x="571" y="0"/>
                              </a:cubicBezTo>
                              <a:cubicBezTo>
                                <a:pt x="599" y="0"/>
                                <a:pt x="621" y="23"/>
                                <a:pt x="621" y="51"/>
                              </a:cubicBezTo>
                              <a:cubicBezTo>
                                <a:pt x="621" y="261"/>
                                <a:pt x="621" y="261"/>
                                <a:pt x="621" y="261"/>
                              </a:cubicBezTo>
                              <a:cubicBezTo>
                                <a:pt x="571" y="261"/>
                                <a:pt x="571" y="261"/>
                                <a:pt x="571" y="261"/>
                              </a:cubicBezTo>
                              <a:cubicBezTo>
                                <a:pt x="571" y="51"/>
                                <a:pt x="571" y="51"/>
                                <a:pt x="571" y="51"/>
                              </a:cubicBezTo>
                              <a:cubicBezTo>
                                <a:pt x="50" y="50"/>
                                <a:pt x="50" y="50"/>
                                <a:pt x="50" y="50"/>
                              </a:cubicBezTo>
                              <a:cubicBezTo>
                                <a:pt x="50" y="605"/>
                                <a:pt x="50" y="605"/>
                                <a:pt x="50" y="605"/>
                              </a:cubicBezTo>
                              <a:cubicBezTo>
                                <a:pt x="255" y="607"/>
                                <a:pt x="255" y="607"/>
                                <a:pt x="255" y="607"/>
                              </a:cubicBezTo>
                              <a:cubicBezTo>
                                <a:pt x="255" y="657"/>
                                <a:pt x="255" y="657"/>
                                <a:pt x="255" y="657"/>
                              </a:cubicBezTo>
                              <a:close/>
                              <a:moveTo>
                                <a:pt x="122" y="121"/>
                              </a:moveTo>
                              <a:cubicBezTo>
                                <a:pt x="474" y="121"/>
                                <a:pt x="474" y="121"/>
                                <a:pt x="474" y="121"/>
                              </a:cubicBezTo>
                              <a:cubicBezTo>
                                <a:pt x="474" y="171"/>
                                <a:pt x="474" y="171"/>
                                <a:pt x="474" y="171"/>
                              </a:cubicBezTo>
                              <a:cubicBezTo>
                                <a:pt x="122" y="171"/>
                                <a:pt x="122" y="171"/>
                                <a:pt x="122" y="171"/>
                              </a:cubicBezTo>
                              <a:lnTo>
                                <a:pt x="122" y="121"/>
                              </a:lnTo>
                              <a:close/>
                              <a:moveTo>
                                <a:pt x="122" y="243"/>
                              </a:moveTo>
                              <a:cubicBezTo>
                                <a:pt x="406" y="243"/>
                                <a:pt x="406" y="243"/>
                                <a:pt x="406" y="243"/>
                              </a:cubicBezTo>
                              <a:cubicBezTo>
                                <a:pt x="406" y="293"/>
                                <a:pt x="406" y="293"/>
                                <a:pt x="406" y="293"/>
                              </a:cubicBezTo>
                              <a:cubicBezTo>
                                <a:pt x="122" y="293"/>
                                <a:pt x="122" y="293"/>
                                <a:pt x="122" y="293"/>
                              </a:cubicBezTo>
                              <a:lnTo>
                                <a:pt x="122" y="243"/>
                              </a:lnTo>
                              <a:close/>
                              <a:moveTo>
                                <a:pt x="122" y="364"/>
                              </a:moveTo>
                              <a:cubicBezTo>
                                <a:pt x="313" y="364"/>
                                <a:pt x="313" y="364"/>
                                <a:pt x="313" y="364"/>
                              </a:cubicBezTo>
                              <a:cubicBezTo>
                                <a:pt x="313" y="414"/>
                                <a:pt x="313" y="414"/>
                                <a:pt x="313" y="414"/>
                              </a:cubicBezTo>
                              <a:cubicBezTo>
                                <a:pt x="122" y="414"/>
                                <a:pt x="122" y="414"/>
                                <a:pt x="122" y="414"/>
                              </a:cubicBezTo>
                              <a:lnTo>
                                <a:pt x="122" y="364"/>
                              </a:lnTo>
                              <a:close/>
                              <a:moveTo>
                                <a:pt x="122" y="486"/>
                              </a:moveTo>
                              <a:cubicBezTo>
                                <a:pt x="313" y="486"/>
                                <a:pt x="313" y="486"/>
                                <a:pt x="313" y="486"/>
                              </a:cubicBezTo>
                              <a:cubicBezTo>
                                <a:pt x="313" y="536"/>
                                <a:pt x="313" y="536"/>
                                <a:pt x="313" y="536"/>
                              </a:cubicBezTo>
                              <a:cubicBezTo>
                                <a:pt x="122" y="536"/>
                                <a:pt x="122" y="536"/>
                                <a:pt x="122" y="536"/>
                              </a:cubicBezTo>
                              <a:lnTo>
                                <a:pt x="122" y="486"/>
                              </a:lnTo>
                              <a:close/>
                              <a:moveTo>
                                <a:pt x="701" y="631"/>
                              </a:moveTo>
                              <a:cubicBezTo>
                                <a:pt x="626" y="490"/>
                                <a:pt x="626" y="490"/>
                                <a:pt x="626" y="490"/>
                              </a:cubicBezTo>
                              <a:cubicBezTo>
                                <a:pt x="633" y="472"/>
                                <a:pt x="638" y="453"/>
                                <a:pt x="638" y="432"/>
                              </a:cubicBezTo>
                              <a:cubicBezTo>
                                <a:pt x="638" y="353"/>
                                <a:pt x="575" y="289"/>
                                <a:pt x="496" y="289"/>
                              </a:cubicBezTo>
                              <a:cubicBezTo>
                                <a:pt x="417" y="289"/>
                                <a:pt x="353" y="352"/>
                                <a:pt x="352" y="431"/>
                              </a:cubicBezTo>
                              <a:cubicBezTo>
                                <a:pt x="352" y="452"/>
                                <a:pt x="357" y="472"/>
                                <a:pt x="365" y="490"/>
                              </a:cubicBezTo>
                              <a:cubicBezTo>
                                <a:pt x="288" y="629"/>
                                <a:pt x="288" y="629"/>
                                <a:pt x="288" y="629"/>
                              </a:cubicBezTo>
                              <a:cubicBezTo>
                                <a:pt x="285" y="633"/>
                                <a:pt x="286" y="639"/>
                                <a:pt x="289" y="643"/>
                              </a:cubicBezTo>
                              <a:cubicBezTo>
                                <a:pt x="292" y="647"/>
                                <a:pt x="297" y="649"/>
                                <a:pt x="302" y="648"/>
                              </a:cubicBezTo>
                              <a:cubicBezTo>
                                <a:pt x="367" y="633"/>
                                <a:pt x="367" y="633"/>
                                <a:pt x="367" y="633"/>
                              </a:cubicBezTo>
                              <a:cubicBezTo>
                                <a:pt x="390" y="696"/>
                                <a:pt x="390" y="696"/>
                                <a:pt x="390" y="696"/>
                              </a:cubicBezTo>
                              <a:cubicBezTo>
                                <a:pt x="391" y="700"/>
                                <a:pt x="396" y="704"/>
                                <a:pt x="401" y="704"/>
                              </a:cubicBezTo>
                              <a:cubicBezTo>
                                <a:pt x="401" y="704"/>
                                <a:pt x="401" y="704"/>
                                <a:pt x="402" y="704"/>
                              </a:cubicBezTo>
                              <a:cubicBezTo>
                                <a:pt x="406" y="704"/>
                                <a:pt x="411" y="702"/>
                                <a:pt x="413" y="697"/>
                              </a:cubicBezTo>
                              <a:cubicBezTo>
                                <a:pt x="481" y="573"/>
                                <a:pt x="481" y="573"/>
                                <a:pt x="481" y="573"/>
                              </a:cubicBezTo>
                              <a:cubicBezTo>
                                <a:pt x="485" y="574"/>
                                <a:pt x="490" y="575"/>
                                <a:pt x="495" y="575"/>
                              </a:cubicBezTo>
                              <a:cubicBezTo>
                                <a:pt x="499" y="575"/>
                                <a:pt x="503" y="574"/>
                                <a:pt x="508" y="573"/>
                              </a:cubicBezTo>
                              <a:cubicBezTo>
                                <a:pt x="576" y="698"/>
                                <a:pt x="576" y="698"/>
                                <a:pt x="576" y="698"/>
                              </a:cubicBezTo>
                              <a:cubicBezTo>
                                <a:pt x="578" y="702"/>
                                <a:pt x="582" y="705"/>
                                <a:pt x="587" y="705"/>
                              </a:cubicBezTo>
                              <a:cubicBezTo>
                                <a:pt x="587" y="705"/>
                                <a:pt x="588" y="705"/>
                                <a:pt x="588" y="705"/>
                              </a:cubicBezTo>
                              <a:cubicBezTo>
                                <a:pt x="593" y="704"/>
                                <a:pt x="597" y="701"/>
                                <a:pt x="599" y="696"/>
                              </a:cubicBezTo>
                              <a:cubicBezTo>
                                <a:pt x="622" y="634"/>
                                <a:pt x="622" y="634"/>
                                <a:pt x="622" y="634"/>
                              </a:cubicBezTo>
                              <a:cubicBezTo>
                                <a:pt x="687" y="649"/>
                                <a:pt x="687" y="649"/>
                                <a:pt x="687" y="649"/>
                              </a:cubicBezTo>
                              <a:cubicBezTo>
                                <a:pt x="692" y="651"/>
                                <a:pt x="697" y="649"/>
                                <a:pt x="700" y="645"/>
                              </a:cubicBezTo>
                              <a:cubicBezTo>
                                <a:pt x="703" y="641"/>
                                <a:pt x="704" y="635"/>
                                <a:pt x="701" y="631"/>
                              </a:cubicBezTo>
                              <a:close/>
                              <a:moveTo>
                                <a:pt x="401" y="613"/>
                              </a:moveTo>
                              <a:cubicBezTo>
                                <a:pt x="393" y="591"/>
                                <a:pt x="393" y="591"/>
                                <a:pt x="393" y="591"/>
                              </a:cubicBezTo>
                              <a:cubicBezTo>
                                <a:pt x="392" y="587"/>
                                <a:pt x="389" y="586"/>
                                <a:pt x="385" y="586"/>
                              </a:cubicBezTo>
                              <a:cubicBezTo>
                                <a:pt x="361" y="592"/>
                                <a:pt x="361" y="592"/>
                                <a:pt x="361" y="592"/>
                              </a:cubicBezTo>
                              <a:cubicBezTo>
                                <a:pt x="396" y="530"/>
                                <a:pt x="396" y="530"/>
                                <a:pt x="396" y="530"/>
                              </a:cubicBezTo>
                              <a:cubicBezTo>
                                <a:pt x="408" y="543"/>
                                <a:pt x="418" y="549"/>
                                <a:pt x="432" y="556"/>
                              </a:cubicBezTo>
                              <a:lnTo>
                                <a:pt x="401" y="613"/>
                              </a:lnTo>
                              <a:close/>
                              <a:moveTo>
                                <a:pt x="495" y="522"/>
                              </a:moveTo>
                              <a:cubicBezTo>
                                <a:pt x="444" y="522"/>
                                <a:pt x="404" y="481"/>
                                <a:pt x="404" y="431"/>
                              </a:cubicBezTo>
                              <a:cubicBezTo>
                                <a:pt x="404" y="381"/>
                                <a:pt x="445" y="340"/>
                                <a:pt x="495" y="340"/>
                              </a:cubicBezTo>
                              <a:cubicBezTo>
                                <a:pt x="546" y="340"/>
                                <a:pt x="586" y="381"/>
                                <a:pt x="586" y="432"/>
                              </a:cubicBezTo>
                              <a:cubicBezTo>
                                <a:pt x="586" y="482"/>
                                <a:pt x="545" y="523"/>
                                <a:pt x="495" y="522"/>
                              </a:cubicBezTo>
                              <a:close/>
                              <a:moveTo>
                                <a:pt x="607" y="596"/>
                              </a:moveTo>
                              <a:cubicBezTo>
                                <a:pt x="603" y="595"/>
                                <a:pt x="599" y="598"/>
                                <a:pt x="598" y="601"/>
                              </a:cubicBezTo>
                              <a:cubicBezTo>
                                <a:pt x="588" y="628"/>
                                <a:pt x="588" y="628"/>
                                <a:pt x="588" y="628"/>
                              </a:cubicBezTo>
                              <a:cubicBezTo>
                                <a:pt x="551" y="561"/>
                                <a:pt x="551" y="561"/>
                                <a:pt x="551" y="561"/>
                              </a:cubicBezTo>
                              <a:cubicBezTo>
                                <a:pt x="568" y="552"/>
                                <a:pt x="580" y="545"/>
                                <a:pt x="595" y="530"/>
                              </a:cubicBezTo>
                              <a:cubicBezTo>
                                <a:pt x="635" y="603"/>
                                <a:pt x="635" y="603"/>
                                <a:pt x="635" y="603"/>
                              </a:cubicBezTo>
                              <a:lnTo>
                                <a:pt x="607" y="5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10.7pt;margin-top:105.35pt;height:12.6pt;width:13.75pt;z-index:251721728;mso-width-relative:page;mso-height-relative:page;" fillcolor="#FFFFFF [3212]" filled="t" stroked="f" coordsize="704,705" o:gfxdata="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DBqpwW2wAAAAsBAAAP&#10;AAAAAAAAAAEAIAAAACIAAABkcnMvZG93bnJldi54bWxQSwECFAAUAAAACACHTuJACXXyDOAJAACl&#10;MQAADgAAAAAAAAABACAAAAAqAQAAZHJzL2Uyb0RvYy54bWxQSwUGAAAAAAYABgBZAQAAfA0AAAAA&#10;" path="m255,657c50,657,50,657,50,657c23,657,0,634,0,605c0,51,0,51,0,51c0,23,23,0,50,0c571,0,571,0,571,0c599,0,621,23,621,51c621,261,621,261,621,261c571,261,571,261,571,261c571,51,571,51,571,51c50,50,50,50,50,50c50,605,50,605,50,605c255,607,255,607,255,607c255,657,255,657,255,657xm122,121c474,121,474,121,474,121c474,171,474,171,474,171c122,171,122,171,122,171l122,121xm122,243c406,243,406,243,406,243c406,293,406,293,406,293c122,293,122,293,122,293l122,243xm122,364c313,364,313,364,313,364c313,414,313,414,313,414c122,414,122,414,122,414l122,364xm122,486c313,486,313,486,313,486c313,536,313,536,313,536c122,536,122,536,122,536l122,486xm701,631c626,490,626,490,626,490c633,472,638,453,638,432c638,353,575,289,496,289c417,289,353,352,352,431c352,452,357,472,365,490c288,629,288,629,288,629c285,633,286,639,289,643c292,647,297,649,302,648c367,633,367,633,367,633c390,696,390,696,390,696c391,700,396,704,401,704c401,704,401,704,402,704c406,704,411,702,413,697c481,573,481,573,481,573c485,574,490,575,495,575c499,575,503,574,508,573c576,698,576,698,576,698c578,702,582,705,587,705c587,705,588,705,588,705c593,704,597,701,599,696c622,634,622,634,622,634c687,649,687,649,687,649c692,651,697,649,700,645c703,641,704,635,701,631xm401,613c393,591,393,591,393,591c392,587,389,586,385,586c361,592,361,592,361,592c396,530,396,530,396,530c408,543,418,549,432,556l401,613xm495,522c444,522,404,481,404,431c404,381,445,340,495,340c546,340,586,381,586,432c586,482,545,523,495,522xm607,596c603,595,599,598,598,601c588,628,588,628,588,628c551,561,551,561,551,561c568,552,580,545,595,530c635,603,635,603,635,603l607,596xe">
                <v:path o:connectlocs="12402,149125;0,11575;141634,0;154037,59241;141634,11575;12402,137322;63251,149125;117574,27464;30261,38813;30261,55155;100707,66504;30261,55155;77638,82620;30261,93969;30261,110311;77638,121660;30261,110311;155277,111219;123031,65596;90537,111219;71685,145947;91033,143677;99466,159793;102443,158204;122783,130512;142875,158431;145851,160020;154285,143904;173632,146401;99466,139137;95498,133009;98226,120298;99466,139137;100210,97827;145355,98054;150564,135279;145851,142542;147587,120298;150564,135279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1236980</wp:posOffset>
                </wp:positionV>
                <wp:extent cx="1580515" cy="367665"/>
                <wp:effectExtent l="0" t="0" r="0" b="0"/>
                <wp:wrapNone/>
                <wp:docPr id="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367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专业：物理学/本科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20pt;margin-top:97.4pt;height:28.95pt;width:124.45pt;z-index:251727872;mso-width-relative:page;mso-height-relative:page;" filled="f" stroked="f" coordsize="21600,21600" o:gfxdata="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AiRe5dgAAAALAQAADwAAAAAAAAAB&#10;ACAAAAAiAAAAZHJzL2Rvd25yZXYueG1sUEsBAhQAFAAAAAgAh07iQLI8rxG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专业：物理学/本科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1241425</wp:posOffset>
                </wp:positionV>
                <wp:extent cx="1580515" cy="297180"/>
                <wp:effectExtent l="0" t="0" r="0" b="0"/>
                <wp:wrapNone/>
                <wp:docPr id="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515" cy="2971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毕业院校：文山学院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0.8pt;margin-top:97.75pt;height:23.4pt;width:124.45pt;z-index:251663360;mso-width-relative:page;mso-height-relative:page;" filled="f" stroked="f" coordsize="21600,21600" o:gfxdata="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HNSCdgAAAALAQAADwAAAAAAAAAB&#10;ACAAAAAiAAAAZHJzL2Rvd25yZXYueG1sUEsBAhQAFAAAAAgAh07iQAUJamWeAQAAEA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毕业院校：文山学院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867410</wp:posOffset>
                </wp:positionV>
                <wp:extent cx="3881120" cy="7620"/>
                <wp:effectExtent l="0" t="0" r="0" b="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1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75pt;margin-top:68.3pt;height:0.6pt;width:305.6pt;z-index:251653120;mso-width-relative:page;mso-height-relative:page;" filled="f" stroked="t" coordsize="21600,21600" o:gfxdata="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Dj6XF2AAA&#10;AAsBAAAPAAAAAAAAAAEAIAAAACIAAABkcnMvZG93bnJldi54bWxQSwECFAAUAAAACACHTuJA+9qX&#10;RuUBAACoAwAADgAAAAAAAAABACAAAAAnAQAAZHJzL2Uyb0RvYy54bWxQSwUGAAAAAAYABgBZAQAA&#10;fg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1242060</wp:posOffset>
                </wp:positionV>
                <wp:extent cx="3880485" cy="1270"/>
                <wp:effectExtent l="0" t="0" r="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485" cy="12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97.8pt;height:0.1pt;width:305.55pt;z-index:251651072;mso-width-relative:page;mso-height-relative:page;" filled="f" stroked="t" coordsize="21600,21600" o:gfxdata="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OLd&#10;m9gAAAALAQAADwAAAAAAAAABACAAAAAiAAAAZHJzL2Rvd25yZXYueG1sUEsBAhQAFAAAAAgAh07i&#10;QN29fNTpAQAAqAMAAA4AAAAAAAAAAQAgAAAAJwEAAGRycy9lMm9Eb2MueG1sUEsFBgAAAAAGAAYA&#10;WQEAAII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553085</wp:posOffset>
            </wp:positionV>
            <wp:extent cx="1335405" cy="1373505"/>
            <wp:effectExtent l="57150" t="57150" r="70485" b="62865"/>
            <wp:wrapNone/>
            <wp:docPr id="141" name="图片 141" descr="C:\Users\root\Desktop\`0OHKHM{]P)Y7WM(FH$JSDG.png`0OHKHM{]P)Y7WM(FH$JS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C:\Users\root\Desktop\`0OHKHM{]P)Y7WM(FH$JSDG.png`0OHKHM{]P)Y7WM(FH$JSD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73505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6410960</wp:posOffset>
                </wp:positionH>
                <wp:positionV relativeFrom="paragraph">
                  <wp:posOffset>145415</wp:posOffset>
                </wp:positionV>
                <wp:extent cx="672465" cy="1043940"/>
                <wp:effectExtent l="61913" t="14287" r="56197" b="94298"/>
                <wp:wrapNone/>
                <wp:docPr id="113" name="五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2638" cy="1044257"/>
                        </a:xfrm>
                        <a:prstGeom prst="homePlate">
                          <a:avLst>
                            <a:gd name="adj" fmla="val 22754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五边形 44" o:spid="_x0000_s1026" o:spt="15" type="#_x0000_t15" style="position:absolute;left:0pt;margin-left:504.8pt;margin-top:11.45pt;height:82.2pt;width:52.95pt;rotation:5898240f;z-index:251635712;v-text-anchor:middle;mso-width-relative:page;mso-height-relative:page;" fillcolor="#FFFFFF" filled="t" stroked="f" coordsize="21600,21600" o:gfxdata="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yjVl9sAAAAMAQAADwAAAAAA&#10;AAABACAAAAAiAAAAZHJzL2Rvd25yZXYueG1sUEsBAhQAFAAAAAgAh07iQPgK/T9JAgAAcQQAAA4A&#10;AAAAAAAAAQAgAAAAKgEAAGRycy9lMm9Eb2MueG1sUEsFBgAAAAAGAAYAWQEAAOUFAAAAAA==&#10;" adj="16686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6701790</wp:posOffset>
                </wp:positionH>
                <wp:positionV relativeFrom="paragraph">
                  <wp:posOffset>-271780</wp:posOffset>
                </wp:positionV>
                <wp:extent cx="104775" cy="1121410"/>
                <wp:effectExtent l="6350" t="6350" r="15240" b="10795"/>
                <wp:wrapNone/>
                <wp:docPr id="112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541" cy="112149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margin-left:527.7pt;margin-top:-21.4pt;height:88.3pt;width:8.25pt;rotation:5898240f;z-index:251634688;v-text-anchor:middle;mso-width-relative:page;mso-height-relative:page;" fillcolor="#4472C4 [3204]" filled="t" stroked="t" coordsize="21600,21600" arcsize="0.166666666666667" o:gfxdata="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+9OGe1wAAAA0BAAAPAAAAAAAAAAEAIAAAACIAAABkcnMvZG93bnJldi54&#10;bWxQSwECFAAUAAAACACHTuJA7vIKujQCAABWBAAADgAAAAAAAAABACAAAAAmAQAAZHJzL2Uyb0Rv&#10;Yy54bWxQSwUGAAAAAAYABgBZAQAAzAUAAAAA&#10;">
                <v:fill on="t" focussize="0,0"/>
                <v:stroke weight="1pt" color="#4472C4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103505</wp:posOffset>
                </wp:positionV>
                <wp:extent cx="3205480" cy="415925"/>
                <wp:effectExtent l="0" t="0" r="0" b="381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05587" cy="4157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4.4pt;margin-top:8.15pt;height:32.75pt;width:252.4pt;rotation:11796480f;z-index:251633664;v-text-anchor:middle;mso-width-relative:page;mso-height-relative:page;" filled="f" stroked="f" coordsize="21600,21600" o:gfxdata="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UKxGjWAAAACAEAAA8AAAAAAAAA&#10;AQAgAAAAIgAAAGRycy9kb3ducmV2LnhtbFBLAQIUABQAAAAIAIdO4kCs+jMk2gEAAIUDAAAOAAAA&#10;AAAAAAEAIAAAACUBAABkcnMvZTJvRG9jLnhtbFBLBQYAAAAABgAGAFkBAABx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keepNext w:val="0"/>
        <w:keepLines w:val="0"/>
        <w:widowControl/>
        <w:suppressLineNumbers w:val="0"/>
        <w:spacing w:line="21" w:lineRule="atLeast"/>
        <w:ind w:firstLine="1260" w:firstLineChars="600"/>
        <w:jc w:val="left"/>
      </w:pPr>
    </w:p>
    <w:p>
      <w:pPr>
        <w:keepNext w:val="0"/>
        <w:keepLines w:val="0"/>
        <w:widowControl/>
        <w:suppressLineNumbers w:val="0"/>
        <w:spacing w:line="360" w:lineRule="auto"/>
        <w:ind w:firstLine="1440" w:firstLineChars="60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我这个非科班生一头扎进了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领域。经过一年多的学习，毕业后顺利入职我的老东家。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互联网的这个江湖实在太大，入行以后碰到各种层出不穷的新概念，我的学习也是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疲于奔命，工作之余先后网上付费学了很多关于产品、运营的相关知识 ，还有周末的各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种路演。而这些凌乱知识除了让我享受一番颅内高潮之外，并未给我带来任何实质性的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改变。直到我遇到了混沌大学，我的学习路径开始变得逐渐变得清晰。那就是可以锻炼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自己的思维模型。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因为唯有内功修炼得好，才能走得更远。</w:t>
      </w:r>
    </w:p>
    <w:p>
      <w:pPr>
        <w:keepNext w:val="0"/>
        <w:keepLines w:val="0"/>
        <w:widowControl/>
        <w:suppressLineNumbers w:val="0"/>
        <w:spacing w:line="360" w:lineRule="auto"/>
        <w:ind w:firstLine="1519" w:firstLineChars="633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人生可能就是这样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再走过几段曲折之后才知道自己需要的是什么，我就是那个不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安分Java程序员，很希望与贵公司谈一次狂热的爱恋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在这场爱恋中彼此携手成长。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而</w:t>
      </w:r>
    </w:p>
    <w:p>
      <w:pPr>
        <w:keepNext w:val="0"/>
        <w:keepLines w:val="0"/>
        <w:widowControl/>
        <w:suppressLineNumbers w:val="0"/>
        <w:spacing w:line="360" w:lineRule="auto"/>
        <w:ind w:firstLine="960" w:firstLineChars="40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我是贵公司看对眼的那个人吗。</w:t>
      </w:r>
    </w:p>
    <w:p>
      <w:pPr>
        <w:pStyle w:val="7"/>
        <w:autoSpaceDN w:val="0"/>
        <w:spacing w:line="360" w:lineRule="auto"/>
        <w:ind w:firstLine="1124" w:firstLineChars="400"/>
        <w:rPr>
          <w:rFonts w:hint="eastAsia" w:ascii="宋体" w:hAnsi="宋体" w:eastAsia="宋体" w:cs="宋体"/>
          <w:b/>
          <w:bCs/>
          <w:color w:val="4472C4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9008745</wp:posOffset>
                </wp:positionV>
                <wp:extent cx="2727325" cy="431165"/>
                <wp:effectExtent l="0" t="0" r="0" b="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093" cy="4308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vert="horz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341.85pt;margin-top:709.35pt;height:33.95pt;width:214.75pt;mso-wrap-style:none;z-index:251627520;mso-width-relative:page;mso-height-relative:page;" filled="f" stroked="f" coordsize="21600,21600" o:gfxdata="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EQPR92gAAAA4BAAAPAAAAAAAAAAEAIAAAACIAAABkcnMv&#10;ZG93bnJldi54bWxQSwECFAAUAAAACACHTuJArhKdxI8BAAD4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65608C24-091C-4F93-8EF3-2C6F0F95D4C9}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  <w:embedRegular r:id="rId2" w:fontKey="{94E5B828-06F8-4AE7-96E7-34334F0CD6BC}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腾祥嘉丽细圆简">
    <w:altName w:val="Microsoft YaHei UI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#23435;&amp;#20307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913D8"/>
    <w:rsid w:val="000A38E8"/>
    <w:rsid w:val="000E04DC"/>
    <w:rsid w:val="00173CC6"/>
    <w:rsid w:val="002F0C2F"/>
    <w:rsid w:val="005325AA"/>
    <w:rsid w:val="00547389"/>
    <w:rsid w:val="00735C23"/>
    <w:rsid w:val="008D7B16"/>
    <w:rsid w:val="009D36A2"/>
    <w:rsid w:val="00AC2E33"/>
    <w:rsid w:val="00AE7CEE"/>
    <w:rsid w:val="00B0303F"/>
    <w:rsid w:val="00B8632B"/>
    <w:rsid w:val="00D46F8C"/>
    <w:rsid w:val="00D81C6A"/>
    <w:rsid w:val="00E76F4F"/>
    <w:rsid w:val="00F03BAC"/>
    <w:rsid w:val="00FF6531"/>
    <w:rsid w:val="02535597"/>
    <w:rsid w:val="22A913D8"/>
    <w:rsid w:val="637B4631"/>
    <w:rsid w:val="79DA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uiPriority w:val="99"/>
    <w:rPr>
      <w:color w:val="808080"/>
      <w:shd w:val="clear" w:color="auto" w:fill="E6E6E6"/>
    </w:rPr>
  </w:style>
  <w:style w:type="paragraph" w:customStyle="1" w:styleId="7">
    <w:name w:val="p0"/>
    <w:basedOn w:val="1"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t\AppData\Roaming\kingsoft\office6\templates\download\&#40664;&#35748;\&#12304;&#31179;&#25307;&#36890;&#29992;&#31616;&#21382;&#12305;&#25945;&#24072;&#31616;&#21382;&#24212;&#23626;&#29983;&#31616;&#21382;04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【秋招通用简历】教师简历应届生简历049.docx</Template>
  <Pages>3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2017-10-08T11:52:00Z</dcterms:created>
  <dc:creator>root</dc:creator>
  <cp:lastModifiedBy>root</cp:lastModifiedBy>
  <dcterms:modified xsi:type="dcterms:W3CDTF">2017-10-09T10:01:52Z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