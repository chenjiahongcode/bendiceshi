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ind w:firstLine="1260" w:firstLineChars="600"/>
        <w:jc w:val="left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365760</wp:posOffset>
                </wp:positionV>
                <wp:extent cx="3689985" cy="853440"/>
                <wp:effectExtent l="0" t="0" r="0" b="0"/>
                <wp:wrapNone/>
                <wp:docPr id="13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陈家红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java工程师 工作经验：2年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67.6pt;margin-top:28.8pt;height:67.2pt;width:290.55pt;z-index:251655168;mso-width-relative:page;mso-height-relative:page;" filled="f" stroked="f" coordsize="21600,21600" o:gfxdata="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53VstcAAAAKAQAADwAAAAAA&#10;AAABACAAAAAiAAAAZHJzL2Rvd25yZXYueG1sUEsBAhQAFAAAAAgAh07iQLmsXDO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陈家红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java工程师 工作经验：2年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8940165</wp:posOffset>
                </wp:positionV>
                <wp:extent cx="6386830" cy="0"/>
                <wp:effectExtent l="0" t="0" r="0" b="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05pt;margin-top:703.95pt;height:0pt;width:502.9pt;z-index:251649024;mso-width-relative:page;mso-height-relative:page;" filled="f" stroked="t" coordsize="21600,21600" o:gfxdata="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0oP6dYAAAANAQAADwAAAAAAAAABACAAAAAi&#10;AAAAZHJzL2Rvd25yZXYueG1sUEsBAhQAFAAAAAgAh07iQCq4HrnTAQAAdgMAAA4AAAAAAAAAAQAg&#10;AAAAJQEAAGRycy9lMm9Eb2MueG1sUEsFBgAAAAAGAAYAWQEAAGo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8631555</wp:posOffset>
                </wp:positionV>
                <wp:extent cx="167005" cy="251460"/>
                <wp:effectExtent l="0" t="0" r="635" b="7620"/>
                <wp:wrapNone/>
                <wp:docPr id="12" name="Freefor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7005" cy="251460"/>
                        </a:xfrm>
                        <a:custGeom>
                          <a:avLst/>
                          <a:gdLst>
                            <a:gd name="T0" fmla="*/ 2073 w 2418"/>
                            <a:gd name="T1" fmla="*/ 1379 h 3626"/>
                            <a:gd name="T2" fmla="*/ 1440 w 2418"/>
                            <a:gd name="T3" fmla="*/ 1468 h 3626"/>
                            <a:gd name="T4" fmla="*/ 588 w 2418"/>
                            <a:gd name="T5" fmla="*/ 1457 h 3626"/>
                            <a:gd name="T6" fmla="*/ 749 w 2418"/>
                            <a:gd name="T7" fmla="*/ 1312 h 3626"/>
                            <a:gd name="T8" fmla="*/ 1324 w 2418"/>
                            <a:gd name="T9" fmla="*/ 867 h 3626"/>
                            <a:gd name="T10" fmla="*/ 726 w 2418"/>
                            <a:gd name="T11" fmla="*/ 990 h 3626"/>
                            <a:gd name="T12" fmla="*/ 438 w 2418"/>
                            <a:gd name="T13" fmla="*/ 667 h 3626"/>
                            <a:gd name="T14" fmla="*/ 346 w 2418"/>
                            <a:gd name="T15" fmla="*/ 0 h 3626"/>
                            <a:gd name="T16" fmla="*/ 277 w 2418"/>
                            <a:gd name="T17" fmla="*/ 178 h 3626"/>
                            <a:gd name="T18" fmla="*/ 127 w 2418"/>
                            <a:gd name="T19" fmla="*/ 712 h 3626"/>
                            <a:gd name="T20" fmla="*/ 116 w 2418"/>
                            <a:gd name="T21" fmla="*/ 1012 h 3626"/>
                            <a:gd name="T22" fmla="*/ 196 w 2418"/>
                            <a:gd name="T23" fmla="*/ 1857 h 3626"/>
                            <a:gd name="T24" fmla="*/ 265 w 2418"/>
                            <a:gd name="T25" fmla="*/ 2302 h 3626"/>
                            <a:gd name="T26" fmla="*/ 496 w 2418"/>
                            <a:gd name="T27" fmla="*/ 2725 h 3626"/>
                            <a:gd name="T28" fmla="*/ 611 w 2418"/>
                            <a:gd name="T29" fmla="*/ 3626 h 3626"/>
                            <a:gd name="T30" fmla="*/ 818 w 2418"/>
                            <a:gd name="T31" fmla="*/ 3203 h 3626"/>
                            <a:gd name="T32" fmla="*/ 841 w 2418"/>
                            <a:gd name="T33" fmla="*/ 2669 h 3626"/>
                            <a:gd name="T34" fmla="*/ 887 w 2418"/>
                            <a:gd name="T35" fmla="*/ 1913 h 3626"/>
                            <a:gd name="T36" fmla="*/ 1727 w 2418"/>
                            <a:gd name="T37" fmla="*/ 1757 h 3626"/>
                            <a:gd name="T38" fmla="*/ 2234 w 2418"/>
                            <a:gd name="T39" fmla="*/ 1346 h 3626"/>
                            <a:gd name="T40" fmla="*/ 1750 w 2418"/>
                            <a:gd name="T41" fmla="*/ 1657 h 3626"/>
                            <a:gd name="T42" fmla="*/ 1405 w 2418"/>
                            <a:gd name="T43" fmla="*/ 1724 h 3626"/>
                            <a:gd name="T44" fmla="*/ 749 w 2418"/>
                            <a:gd name="T45" fmla="*/ 1946 h 3626"/>
                            <a:gd name="T46" fmla="*/ 749 w 2418"/>
                            <a:gd name="T47" fmla="*/ 2658 h 3626"/>
                            <a:gd name="T48" fmla="*/ 726 w 2418"/>
                            <a:gd name="T49" fmla="*/ 3203 h 3626"/>
                            <a:gd name="T50" fmla="*/ 645 w 2418"/>
                            <a:gd name="T51" fmla="*/ 3526 h 3626"/>
                            <a:gd name="T52" fmla="*/ 542 w 2418"/>
                            <a:gd name="T53" fmla="*/ 3281 h 3626"/>
                            <a:gd name="T54" fmla="*/ 530 w 2418"/>
                            <a:gd name="T55" fmla="*/ 2302 h 3626"/>
                            <a:gd name="T56" fmla="*/ 484 w 2418"/>
                            <a:gd name="T57" fmla="*/ 2136 h 3626"/>
                            <a:gd name="T58" fmla="*/ 265 w 2418"/>
                            <a:gd name="T59" fmla="*/ 2213 h 3626"/>
                            <a:gd name="T60" fmla="*/ 300 w 2418"/>
                            <a:gd name="T61" fmla="*/ 1835 h 3626"/>
                            <a:gd name="T62" fmla="*/ 93 w 2418"/>
                            <a:gd name="T63" fmla="*/ 1401 h 3626"/>
                            <a:gd name="T64" fmla="*/ 208 w 2418"/>
                            <a:gd name="T65" fmla="*/ 934 h 3626"/>
                            <a:gd name="T66" fmla="*/ 346 w 2418"/>
                            <a:gd name="T67" fmla="*/ 255 h 3626"/>
                            <a:gd name="T68" fmla="*/ 346 w 2418"/>
                            <a:gd name="T69" fmla="*/ 89 h 3626"/>
                            <a:gd name="T70" fmla="*/ 334 w 2418"/>
                            <a:gd name="T71" fmla="*/ 801 h 3626"/>
                            <a:gd name="T72" fmla="*/ 588 w 2418"/>
                            <a:gd name="T73" fmla="*/ 856 h 3626"/>
                            <a:gd name="T74" fmla="*/ 576 w 2418"/>
                            <a:gd name="T75" fmla="*/ 956 h 3626"/>
                            <a:gd name="T76" fmla="*/ 415 w 2418"/>
                            <a:gd name="T77" fmla="*/ 1112 h 3626"/>
                            <a:gd name="T78" fmla="*/ 1094 w 2418"/>
                            <a:gd name="T79" fmla="*/ 867 h 3626"/>
                            <a:gd name="T80" fmla="*/ 921 w 2418"/>
                            <a:gd name="T81" fmla="*/ 1079 h 3626"/>
                            <a:gd name="T82" fmla="*/ 530 w 2418"/>
                            <a:gd name="T83" fmla="*/ 1301 h 3626"/>
                            <a:gd name="T84" fmla="*/ 461 w 2418"/>
                            <a:gd name="T85" fmla="*/ 1546 h 3626"/>
                            <a:gd name="T86" fmla="*/ 1612 w 2418"/>
                            <a:gd name="T87" fmla="*/ 1546 h 3626"/>
                            <a:gd name="T88" fmla="*/ 2234 w 2418"/>
                            <a:gd name="T89" fmla="*/ 1435 h 3626"/>
                            <a:gd name="T90" fmla="*/ 1923 w 2418"/>
                            <a:gd name="T91" fmla="*/ 1635 h 36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418" h="3626">
                              <a:moveTo>
                                <a:pt x="2234" y="1346"/>
                              </a:moveTo>
                              <a:cubicBezTo>
                                <a:pt x="2211" y="1346"/>
                                <a:pt x="2119" y="1357"/>
                                <a:pt x="2073" y="1379"/>
                              </a:cubicBezTo>
                              <a:cubicBezTo>
                                <a:pt x="2027" y="1390"/>
                                <a:pt x="1981" y="1435"/>
                                <a:pt x="1946" y="1435"/>
                              </a:cubicBezTo>
                              <a:cubicBezTo>
                                <a:pt x="1773" y="1457"/>
                                <a:pt x="1601" y="1446"/>
                                <a:pt x="1440" y="1468"/>
                              </a:cubicBezTo>
                              <a:cubicBezTo>
                                <a:pt x="1405" y="1468"/>
                                <a:pt x="1175" y="1524"/>
                                <a:pt x="1106" y="1524"/>
                              </a:cubicBezTo>
                              <a:cubicBezTo>
                                <a:pt x="1083" y="1524"/>
                                <a:pt x="760" y="1479"/>
                                <a:pt x="588" y="1457"/>
                              </a:cubicBezTo>
                              <a:cubicBezTo>
                                <a:pt x="576" y="1457"/>
                                <a:pt x="565" y="1446"/>
                                <a:pt x="565" y="1446"/>
                              </a:cubicBezTo>
                              <a:cubicBezTo>
                                <a:pt x="588" y="1346"/>
                                <a:pt x="680" y="1357"/>
                                <a:pt x="749" y="1312"/>
                              </a:cubicBezTo>
                              <a:cubicBezTo>
                                <a:pt x="898" y="1212"/>
                                <a:pt x="1094" y="1045"/>
                                <a:pt x="1267" y="956"/>
                              </a:cubicBezTo>
                              <a:cubicBezTo>
                                <a:pt x="1313" y="934"/>
                                <a:pt x="1324" y="890"/>
                                <a:pt x="1324" y="867"/>
                              </a:cubicBezTo>
                              <a:cubicBezTo>
                                <a:pt x="1324" y="801"/>
                                <a:pt x="1244" y="767"/>
                                <a:pt x="1163" y="767"/>
                              </a:cubicBezTo>
                              <a:cubicBezTo>
                                <a:pt x="1025" y="767"/>
                                <a:pt x="864" y="834"/>
                                <a:pt x="726" y="990"/>
                              </a:cubicBezTo>
                              <a:cubicBezTo>
                                <a:pt x="714" y="934"/>
                                <a:pt x="714" y="867"/>
                                <a:pt x="680" y="823"/>
                              </a:cubicBezTo>
                              <a:cubicBezTo>
                                <a:pt x="645" y="767"/>
                                <a:pt x="496" y="689"/>
                                <a:pt x="438" y="667"/>
                              </a:cubicBezTo>
                              <a:cubicBezTo>
                                <a:pt x="472" y="534"/>
                                <a:pt x="519" y="400"/>
                                <a:pt x="519" y="267"/>
                              </a:cubicBezTo>
                              <a:cubicBezTo>
                                <a:pt x="519" y="200"/>
                                <a:pt x="496" y="0"/>
                                <a:pt x="346" y="0"/>
                              </a:cubicBezTo>
                              <a:cubicBezTo>
                                <a:pt x="277" y="0"/>
                                <a:pt x="254" y="22"/>
                                <a:pt x="254" y="89"/>
                              </a:cubicBezTo>
                              <a:cubicBezTo>
                                <a:pt x="254" y="122"/>
                                <a:pt x="277" y="144"/>
                                <a:pt x="277" y="178"/>
                              </a:cubicBezTo>
                              <a:cubicBezTo>
                                <a:pt x="277" y="200"/>
                                <a:pt x="254" y="267"/>
                                <a:pt x="254" y="300"/>
                              </a:cubicBezTo>
                              <a:cubicBezTo>
                                <a:pt x="219" y="433"/>
                                <a:pt x="173" y="578"/>
                                <a:pt x="127" y="712"/>
                              </a:cubicBezTo>
                              <a:cubicBezTo>
                                <a:pt x="127" y="745"/>
                                <a:pt x="127" y="778"/>
                                <a:pt x="116" y="801"/>
                              </a:cubicBezTo>
                              <a:cubicBezTo>
                                <a:pt x="116" y="1012"/>
                                <a:pt x="116" y="1012"/>
                                <a:pt x="116" y="1012"/>
                              </a:cubicBezTo>
                              <a:cubicBezTo>
                                <a:pt x="93" y="1268"/>
                                <a:pt x="0" y="1168"/>
                                <a:pt x="0" y="1390"/>
                              </a:cubicBezTo>
                              <a:cubicBezTo>
                                <a:pt x="0" y="1513"/>
                                <a:pt x="58" y="1713"/>
                                <a:pt x="196" y="1857"/>
                              </a:cubicBezTo>
                              <a:cubicBezTo>
                                <a:pt x="150" y="1958"/>
                                <a:pt x="70" y="2124"/>
                                <a:pt x="70" y="2158"/>
                              </a:cubicBezTo>
                              <a:cubicBezTo>
                                <a:pt x="70" y="2236"/>
                                <a:pt x="185" y="2302"/>
                                <a:pt x="265" y="2302"/>
                              </a:cubicBezTo>
                              <a:cubicBezTo>
                                <a:pt x="288" y="2302"/>
                                <a:pt x="357" y="2280"/>
                                <a:pt x="392" y="2258"/>
                              </a:cubicBezTo>
                              <a:cubicBezTo>
                                <a:pt x="472" y="2414"/>
                                <a:pt x="461" y="2569"/>
                                <a:pt x="496" y="2725"/>
                              </a:cubicBezTo>
                              <a:cubicBezTo>
                                <a:pt x="438" y="3270"/>
                                <a:pt x="438" y="3270"/>
                                <a:pt x="438" y="3270"/>
                              </a:cubicBezTo>
                              <a:cubicBezTo>
                                <a:pt x="438" y="3326"/>
                                <a:pt x="449" y="3626"/>
                                <a:pt x="611" y="3626"/>
                              </a:cubicBezTo>
                              <a:cubicBezTo>
                                <a:pt x="783" y="3626"/>
                                <a:pt x="737" y="3370"/>
                                <a:pt x="772" y="3326"/>
                              </a:cubicBezTo>
                              <a:cubicBezTo>
                                <a:pt x="818" y="3248"/>
                                <a:pt x="818" y="3237"/>
                                <a:pt x="818" y="3203"/>
                              </a:cubicBezTo>
                              <a:cubicBezTo>
                                <a:pt x="818" y="3170"/>
                                <a:pt x="795" y="3092"/>
                                <a:pt x="795" y="3070"/>
                              </a:cubicBezTo>
                              <a:cubicBezTo>
                                <a:pt x="795" y="3037"/>
                                <a:pt x="841" y="2692"/>
                                <a:pt x="841" y="2669"/>
                              </a:cubicBezTo>
                              <a:cubicBezTo>
                                <a:pt x="841" y="2636"/>
                                <a:pt x="806" y="2447"/>
                                <a:pt x="806" y="2425"/>
                              </a:cubicBezTo>
                              <a:cubicBezTo>
                                <a:pt x="806" y="2314"/>
                                <a:pt x="818" y="1935"/>
                                <a:pt x="887" y="1913"/>
                              </a:cubicBezTo>
                              <a:cubicBezTo>
                                <a:pt x="968" y="1880"/>
                                <a:pt x="1071" y="1891"/>
                                <a:pt x="1152" y="1869"/>
                              </a:cubicBezTo>
                              <a:cubicBezTo>
                                <a:pt x="1336" y="1835"/>
                                <a:pt x="1520" y="1824"/>
                                <a:pt x="1727" y="1757"/>
                              </a:cubicBezTo>
                              <a:cubicBezTo>
                                <a:pt x="1762" y="1746"/>
                                <a:pt x="2418" y="1757"/>
                                <a:pt x="2418" y="1501"/>
                              </a:cubicBezTo>
                              <a:cubicBezTo>
                                <a:pt x="2418" y="1412"/>
                                <a:pt x="2349" y="1346"/>
                                <a:pt x="2234" y="1346"/>
                              </a:cubicBezTo>
                              <a:close/>
                              <a:moveTo>
                                <a:pt x="1923" y="1635"/>
                              </a:moveTo>
                              <a:cubicBezTo>
                                <a:pt x="1866" y="1635"/>
                                <a:pt x="1808" y="1646"/>
                                <a:pt x="1750" y="1657"/>
                              </a:cubicBezTo>
                              <a:cubicBezTo>
                                <a:pt x="1704" y="1657"/>
                                <a:pt x="1647" y="1691"/>
                                <a:pt x="1589" y="1702"/>
                              </a:cubicBezTo>
                              <a:cubicBezTo>
                                <a:pt x="1532" y="1713"/>
                                <a:pt x="1451" y="1713"/>
                                <a:pt x="1405" y="1724"/>
                              </a:cubicBezTo>
                              <a:cubicBezTo>
                                <a:pt x="1209" y="1757"/>
                                <a:pt x="991" y="1813"/>
                                <a:pt x="795" y="1824"/>
                              </a:cubicBezTo>
                              <a:cubicBezTo>
                                <a:pt x="795" y="1857"/>
                                <a:pt x="760" y="1891"/>
                                <a:pt x="749" y="1946"/>
                              </a:cubicBezTo>
                              <a:cubicBezTo>
                                <a:pt x="714" y="2091"/>
                                <a:pt x="714" y="2380"/>
                                <a:pt x="714" y="2402"/>
                              </a:cubicBezTo>
                              <a:cubicBezTo>
                                <a:pt x="714" y="2436"/>
                                <a:pt x="749" y="2636"/>
                                <a:pt x="749" y="2658"/>
                              </a:cubicBezTo>
                              <a:cubicBezTo>
                                <a:pt x="749" y="2692"/>
                                <a:pt x="691" y="3059"/>
                                <a:pt x="691" y="3081"/>
                              </a:cubicBezTo>
                              <a:cubicBezTo>
                                <a:pt x="691" y="3114"/>
                                <a:pt x="726" y="3170"/>
                                <a:pt x="726" y="3203"/>
                              </a:cubicBezTo>
                              <a:cubicBezTo>
                                <a:pt x="726" y="3226"/>
                                <a:pt x="691" y="3248"/>
                                <a:pt x="680" y="3281"/>
                              </a:cubicBezTo>
                              <a:cubicBezTo>
                                <a:pt x="657" y="3348"/>
                                <a:pt x="668" y="3448"/>
                                <a:pt x="645" y="3526"/>
                              </a:cubicBezTo>
                              <a:cubicBezTo>
                                <a:pt x="645" y="3526"/>
                                <a:pt x="645" y="3537"/>
                                <a:pt x="622" y="3537"/>
                              </a:cubicBezTo>
                              <a:cubicBezTo>
                                <a:pt x="542" y="3537"/>
                                <a:pt x="542" y="3292"/>
                                <a:pt x="542" y="3281"/>
                              </a:cubicBezTo>
                              <a:cubicBezTo>
                                <a:pt x="599" y="2692"/>
                                <a:pt x="599" y="2692"/>
                                <a:pt x="599" y="2692"/>
                              </a:cubicBezTo>
                              <a:cubicBezTo>
                                <a:pt x="565" y="2569"/>
                                <a:pt x="553" y="2425"/>
                                <a:pt x="530" y="2302"/>
                              </a:cubicBezTo>
                              <a:cubicBezTo>
                                <a:pt x="530" y="2291"/>
                                <a:pt x="496" y="2280"/>
                                <a:pt x="496" y="2258"/>
                              </a:cubicBezTo>
                              <a:cubicBezTo>
                                <a:pt x="484" y="2225"/>
                                <a:pt x="484" y="2180"/>
                                <a:pt x="484" y="2136"/>
                              </a:cubicBezTo>
                              <a:cubicBezTo>
                                <a:pt x="461" y="2113"/>
                                <a:pt x="461" y="2113"/>
                                <a:pt x="461" y="2113"/>
                              </a:cubicBezTo>
                              <a:cubicBezTo>
                                <a:pt x="392" y="2158"/>
                                <a:pt x="288" y="2213"/>
                                <a:pt x="265" y="2213"/>
                              </a:cubicBezTo>
                              <a:cubicBezTo>
                                <a:pt x="231" y="2213"/>
                                <a:pt x="196" y="2191"/>
                                <a:pt x="162" y="2169"/>
                              </a:cubicBezTo>
                              <a:cubicBezTo>
                                <a:pt x="300" y="1835"/>
                                <a:pt x="300" y="1835"/>
                                <a:pt x="300" y="1835"/>
                              </a:cubicBezTo>
                              <a:cubicBezTo>
                                <a:pt x="254" y="1780"/>
                                <a:pt x="185" y="1724"/>
                                <a:pt x="162" y="1668"/>
                              </a:cubicBezTo>
                              <a:cubicBezTo>
                                <a:pt x="127" y="1579"/>
                                <a:pt x="93" y="1424"/>
                                <a:pt x="93" y="1401"/>
                              </a:cubicBezTo>
                              <a:cubicBezTo>
                                <a:pt x="93" y="1257"/>
                                <a:pt x="219" y="1190"/>
                                <a:pt x="208" y="1023"/>
                              </a:cubicBezTo>
                              <a:cubicBezTo>
                                <a:pt x="208" y="1001"/>
                                <a:pt x="208" y="967"/>
                                <a:pt x="208" y="934"/>
                              </a:cubicBezTo>
                              <a:cubicBezTo>
                                <a:pt x="208" y="878"/>
                                <a:pt x="219" y="812"/>
                                <a:pt x="219" y="756"/>
                              </a:cubicBezTo>
                              <a:cubicBezTo>
                                <a:pt x="242" y="589"/>
                                <a:pt x="346" y="422"/>
                                <a:pt x="346" y="255"/>
                              </a:cubicBezTo>
                              <a:cubicBezTo>
                                <a:pt x="346" y="222"/>
                                <a:pt x="392" y="211"/>
                                <a:pt x="392" y="178"/>
                              </a:cubicBezTo>
                              <a:cubicBezTo>
                                <a:pt x="392" y="155"/>
                                <a:pt x="357" y="122"/>
                                <a:pt x="346" y="89"/>
                              </a:cubicBezTo>
                              <a:cubicBezTo>
                                <a:pt x="415" y="100"/>
                                <a:pt x="426" y="233"/>
                                <a:pt x="426" y="267"/>
                              </a:cubicBezTo>
                              <a:cubicBezTo>
                                <a:pt x="426" y="433"/>
                                <a:pt x="311" y="567"/>
                                <a:pt x="334" y="801"/>
                              </a:cubicBezTo>
                              <a:cubicBezTo>
                                <a:pt x="357" y="778"/>
                                <a:pt x="380" y="767"/>
                                <a:pt x="415" y="767"/>
                              </a:cubicBezTo>
                              <a:cubicBezTo>
                                <a:pt x="507" y="767"/>
                                <a:pt x="461" y="801"/>
                                <a:pt x="588" y="856"/>
                              </a:cubicBezTo>
                              <a:cubicBezTo>
                                <a:pt x="611" y="867"/>
                                <a:pt x="622" y="890"/>
                                <a:pt x="622" y="912"/>
                              </a:cubicBezTo>
                              <a:cubicBezTo>
                                <a:pt x="622" y="956"/>
                                <a:pt x="599" y="934"/>
                                <a:pt x="576" y="956"/>
                              </a:cubicBezTo>
                              <a:cubicBezTo>
                                <a:pt x="553" y="967"/>
                                <a:pt x="542" y="1012"/>
                                <a:pt x="530" y="1023"/>
                              </a:cubicBezTo>
                              <a:cubicBezTo>
                                <a:pt x="461" y="1068"/>
                                <a:pt x="415" y="1056"/>
                                <a:pt x="415" y="1112"/>
                              </a:cubicBezTo>
                              <a:cubicBezTo>
                                <a:pt x="415" y="1145"/>
                                <a:pt x="426" y="1168"/>
                                <a:pt x="449" y="1168"/>
                              </a:cubicBezTo>
                              <a:cubicBezTo>
                                <a:pt x="864" y="1168"/>
                                <a:pt x="887" y="867"/>
                                <a:pt x="1094" y="867"/>
                              </a:cubicBezTo>
                              <a:cubicBezTo>
                                <a:pt x="1232" y="867"/>
                                <a:pt x="1232" y="867"/>
                                <a:pt x="1232" y="867"/>
                              </a:cubicBezTo>
                              <a:cubicBezTo>
                                <a:pt x="1163" y="912"/>
                                <a:pt x="1002" y="1001"/>
                                <a:pt x="921" y="1079"/>
                              </a:cubicBezTo>
                              <a:cubicBezTo>
                                <a:pt x="852" y="1157"/>
                                <a:pt x="749" y="1201"/>
                                <a:pt x="657" y="1257"/>
                              </a:cubicBezTo>
                              <a:cubicBezTo>
                                <a:pt x="622" y="1279"/>
                                <a:pt x="565" y="1279"/>
                                <a:pt x="530" y="1301"/>
                              </a:cubicBezTo>
                              <a:cubicBezTo>
                                <a:pt x="484" y="1312"/>
                                <a:pt x="461" y="1401"/>
                                <a:pt x="461" y="1435"/>
                              </a:cubicBezTo>
                              <a:cubicBezTo>
                                <a:pt x="461" y="1546"/>
                                <a:pt x="461" y="1546"/>
                                <a:pt x="461" y="1546"/>
                              </a:cubicBezTo>
                              <a:cubicBezTo>
                                <a:pt x="1140" y="1613"/>
                                <a:pt x="1140" y="1613"/>
                                <a:pt x="1140" y="1613"/>
                              </a:cubicBezTo>
                              <a:cubicBezTo>
                                <a:pt x="1290" y="1602"/>
                                <a:pt x="1578" y="1546"/>
                                <a:pt x="1612" y="1546"/>
                              </a:cubicBezTo>
                              <a:cubicBezTo>
                                <a:pt x="1958" y="1546"/>
                                <a:pt x="1958" y="1546"/>
                                <a:pt x="1958" y="1546"/>
                              </a:cubicBezTo>
                              <a:cubicBezTo>
                                <a:pt x="2061" y="1490"/>
                                <a:pt x="2153" y="1435"/>
                                <a:pt x="2234" y="1435"/>
                              </a:cubicBezTo>
                              <a:cubicBezTo>
                                <a:pt x="2292" y="1435"/>
                                <a:pt x="2326" y="1468"/>
                                <a:pt x="2326" y="1501"/>
                              </a:cubicBezTo>
                              <a:cubicBezTo>
                                <a:pt x="2326" y="1590"/>
                                <a:pt x="2027" y="1635"/>
                                <a:pt x="1923" y="1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52pt;margin-top:679.65pt;height:19.8pt;width:13.15pt;z-index:252037120;mso-width-relative:page;mso-height-relative:page;" fillcolor="#0061B0" filled="t" stroked="f" coordsize="2418,3626" o:gfxdata="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<v:path o:connectlocs="143176,95632;99457,101804;40611,101041;51731,90986;91445,60125;50142,68655;30251,46255;23897,0;19131,12344;8771,49376;8011,70181;13537,128781;18302,159641;34257,188976;42200,251460;56497,222125;58085,185092;61262,132664;119279,121846;154296,93343;120867,114911;97039,119557;51731,134953;51731,184330;50142,222125;44548,244525;37434,227534;36605,159641;33428,148129;18302,153469;20720,127255;6423,97158;14366,64772;23897,17684;23897,6172;23068,55548;40611,59362;39782,66297;28662,77116;75559,60125;63611,74827;36605,90223;31840,107213;111336,107213;154296,99516;132816,113385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8623300</wp:posOffset>
                </wp:positionV>
                <wp:extent cx="262255" cy="274955"/>
                <wp:effectExtent l="6350" t="6350" r="20955" b="8255"/>
                <wp:wrapNone/>
                <wp:docPr id="121" name="矩形: 圆角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749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21" o:spid="_x0000_s1026" o:spt="2" style="position:absolute;left:0pt;margin-left:47.25pt;margin-top:679pt;height:21.65pt;width:20.65pt;z-index:251643904;v-text-anchor:middle;mso-width-relative:page;mso-height-relative:page;" fillcolor="#FFFFFF [3212]" filled="t" stroked="t" coordsize="21600,21600" arcsize="0.166666666666667" o:gfxdata="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QuEDbAAAADAEAAA8AAAAAAAAAAQAgAAAAIgAAAGRycy9kb3ducmV2LnhtbFBLAQIU&#10;ABQAAAAIAIdO4kCRyXl28AEAAL8DAAAOAAAAAAAAAAEAIAAAACoBAABkcnMvZTJvRG9jLnhtbFBL&#10;BQYAAAAABgAGAFkBAACMBQAAAAA=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7040880</wp:posOffset>
                </wp:positionV>
                <wp:extent cx="215900" cy="212090"/>
                <wp:effectExtent l="0" t="0" r="0" b="3810"/>
                <wp:wrapNone/>
                <wp:docPr id="269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2090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39.15pt;margin-top:554.4pt;height:16.7pt;width:17pt;z-index:251965440;mso-width-relative:page;mso-height-relative:page;" fillcolor="#0061B0" filled="t" stroked="f" coordsize="2885,2830" o:gfxdata="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w4HN42gAAAAwBAAAPAAAAAAAAAAEAIAAAACIA&#10;AABkcnMvZG93bnJldi54bWxQSwECFAAUAAAACACHTuJAjexipu8KAACGNgAADgAAAAAAAAABACAA&#10;AAApAQAAZHJzL2Uyb0RvYy54bWxQSwUGAAAAAAYABgBZAQAAig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7025005</wp:posOffset>
                </wp:positionV>
                <wp:extent cx="262255" cy="262255"/>
                <wp:effectExtent l="6350" t="6350" r="20955" b="2095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7.15pt;margin-top:553.15pt;height:20.65pt;width:20.65pt;z-index:251641856;v-text-anchor:middle;mso-width-relative:page;mso-height-relative:page;" fillcolor="#FFFFFF [3212]" filled="t" stroked="t" coordsize="21600,21600" arcsize="0.166666666666667" o:gfxdata="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gbIE2gAAAAwBAAAPAAAAAAAAAAEAIAAAACIAAABkcnMvZG93bnJldi54bWxQSwECFAAU&#10;AAAACACHTuJAMXJaDe8BAAC/AwAADgAAAAAAAAABACAAAAApAQAAZHJzL2Uyb0RvYy54bWxQSwUG&#10;AAAAAAYABgBZAQAAigUAAAAA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7316470</wp:posOffset>
                </wp:positionV>
                <wp:extent cx="6645275" cy="1905"/>
                <wp:effectExtent l="0" t="0" r="0" b="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275" cy="19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576.1pt;height:0.15pt;width:523.25pt;z-index:251646976;mso-width-relative:page;mso-height-relative:page;" filled="f" stroked="t" coordsize="21600,21600" o:gfxdata="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v0hWLXAAAADQEAAA8AAAAAAAAAAQAg&#10;AAAAIgAAAGRycy9kb3ducmV2LnhtbFBLAQIUABQAAAAIAIdO4kA7MUvI1gEAAHkDAAAOAAAAAAAA&#10;AAEAIAAAACYBAABkcnMvZTJvRG9jLnhtbFBLBQYAAAAABgAGAFkBAABu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2404110</wp:posOffset>
                </wp:positionV>
                <wp:extent cx="7023100" cy="24441150"/>
                <wp:effectExtent l="0" t="0" r="0" b="0"/>
                <wp:wrapNone/>
                <wp:docPr id="1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0" cy="2444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ind w:firstLine="840" w:firstLineChars="300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2015.7-2017.8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工业企业能源管理平台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java后台开发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任职公司：深圳盛邦智业网络科技有限公司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679" w:leftChars="228" w:hanging="1200" w:hangingChars="5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项目描述：工业企业能源管理平台是为企业提供数据采集、数据上传、数据上报、统计分析、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676" w:leftChars="798" w:firstLine="0" w:firstLineChars="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异常监控、报表分析、图表分析的一整套数据解决方案。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60" w:hanging="3360" w:hangingChars="14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技术方案： 后台采用Spring MVC + MyBatis+ MySQL进行开发 ，前台采用Bootstrap、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55" w:leftChars="912" w:hanging="1440" w:hangingChars="6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HTML/CSS进行开发，其中利用Nginx实现负载均衡，Redis实现实时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55" w:leftChars="912" w:hanging="1440" w:hangingChars="6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性数据缓存，APP作为辅助数据采集工具,Quartz实现任务调度。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920" w:hanging="1920" w:hangingChars="800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工作内容： 1、在两年的项目开发过程中我曾先后负责报表统计、数据维护、以及不同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维度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915" w:leftChars="912" w:firstLine="240" w:firstLineChars="100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下的数据统分析工作。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统计收集用户收据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为下一步产品迭代给出指导依据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   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、工作的中后期参与到项目需求分析、原型设计、文档编辑工作。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firstLine="480" w:firstLineChars="200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工作成果： 1、对公司产品定位和客户需求有一个更加清晰明了的认识。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 2、该项目大的版本迭代4次，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此过程让我对项目进度把控有更好的掌控。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、相比以往我能够在更短的时间内产出更为高质量的代码。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firstLine="843" w:firstLineChars="300"/>
                              <w:jc w:val="left"/>
                              <w:rPr>
                                <w:rFonts w:hint="eastAsia" w:ascii="Times New Roman" w:hAnsi="Times New Roman" w:eastAsia="宋体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1、掌握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前端技术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 xml:space="preserve">：HTML 、CSS、 jQuery、Ajax、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ootstrap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2、掌握后端技术：Spring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、MyBatis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Maven 、Redis 、 Nginx、Java 、MySQL 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3、掌握常用工具：SVN/Git 、MyEclipse/Eclipse 、IDEA等工具。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4、知道常用设计模式。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1124" w:firstLineChars="4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960" w:firstLineChars="400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我是一个不是太安分的人。大二期间组建过轮滑队，并亲担任轮滑队队长。期间和朋友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捣腾过很多觉得可以赚钱项目，最后都以失败而告终，正当自己为这些项目的流产而痛惜的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时。平时爱看新闻的我突然发现，现在的财经新闻频繁报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道互联网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公司。经过一番深入了解，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4.25pt;margin-top:189.3pt;height:1924.5pt;width:553pt;z-index:251636736;mso-width-relative:page;mso-height-relative:page;" filled="f" stroked="f" coordsize="21600,21600" o:gfxdata="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8gu7JNkAAAAMAQAADwAAAAAA&#10;AAABACAAAAAiAAAAZHJzL2Rvd25yZXYueG1sUEsBAhQAFAAAAAgAh07iQNUQunKgAQAAF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300"/>
                        <w:rPr>
                          <w:rFonts w:hint="eastAsia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项目经验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2015.7-2017.8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工业企业能源管理平台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java后台开发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任职公司：深圳盛邦智业网络科技有限公司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679" w:leftChars="228" w:hanging="1200" w:hangingChars="5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项目描述：工业企业能源管理平台是为企业提供数据采集、数据上传、数据上报、统计分析、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676" w:leftChars="798" w:firstLine="0" w:firstLineChars="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异常监控、报表分析、图表分析的一整套数据解决方案。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60" w:hanging="3360" w:hangingChars="14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技术方案： 后台采用Spring MVC + MyBatis+ MySQL进行开发 ，前台采用Bootstrap、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55" w:leftChars="912" w:hanging="1440" w:hangingChars="6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Query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HTML/CSS进行开发，其中利用Nginx实现负载均衡，Redis实现实时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55" w:leftChars="912" w:hanging="1440" w:hangingChars="6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性数据缓存，APP作为辅助数据采集工具,Quartz实现任务调度。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920" w:hanging="1920" w:hangingChars="800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工作内容： 1、在两年的项目开发过程中我曾先后负责报表统计、数据维护、以及不同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维度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915" w:leftChars="912" w:firstLine="240" w:firstLineChars="100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下的数据统分析工作。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2、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统计收集用户收据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为下一步产品迭代给出指导依据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   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、工作的中后期参与到项目需求分析、原型设计、文档编辑工作。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firstLine="480" w:firstLineChars="200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工作成果： 1、对公司产品定位和客户需求有一个更加清晰明了的认识。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 2、该项目大的版本迭代4次，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此过程让我对项目进度把控有更好的掌控。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、相比以往我能够在更短的时间内产出更为高质量的代码。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firstLine="843" w:firstLineChars="300"/>
                        <w:jc w:val="left"/>
                        <w:rPr>
                          <w:rFonts w:hint="eastAsia" w:ascii="Times New Roman" w:hAnsi="Times New Roman" w:eastAsia="宋体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技能评价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1、掌握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前端技术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 xml:space="preserve">：HTML 、CSS、 jQuery、Ajax、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ootstrap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2、掌握后端技术：Spring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、MyBatis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Maven 、Redis 、 Nginx、Java 、MySQL 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3、掌握常用工具：SVN/Git 、MyEclipse/Eclipse 、IDEA等工具。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4、知道常用设计模式。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1124" w:firstLineChars="400"/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960" w:firstLineChars="400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我是一个不是太安分的人。大二期间组建过轮滑队，并亲担任轮滑队队长。期间和朋友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捣腾过很多觉得可以赚钱项目，最后都以失败而告终，正当自己为这些项目的流产而痛惜的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时。平时爱看新闻的我突然发现，现在的财经新闻频繁报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道互联网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公司。经过一番深入了解，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5971540</wp:posOffset>
                </wp:positionV>
                <wp:extent cx="163195" cy="137795"/>
                <wp:effectExtent l="0" t="0" r="8255" b="0"/>
                <wp:wrapNone/>
                <wp:docPr id="1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2.15pt;margin-top:470.2pt;height:10.85pt;width:12.85pt;z-index:251640832;v-text-anchor:middle;mso-width-relative:page;mso-height-relative:page;" fillcolor="#FFFFFF" filled="t" stroked="f" coordsize="3261356,2766950" o:gfxdata="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GIOL92AAAAAoBAAAPAAAAAAAA&#10;AAEAIAAAACIAAABkcnMvZG93bnJldi54bWxQSwECFAAUAAAACACHTuJAkWnIYMUSAADwcgAADgAA&#10;AAAAAAABACAAAAAn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2770505</wp:posOffset>
                </wp:positionV>
                <wp:extent cx="638683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5pt;margin-top:218.15pt;height:0pt;width:502.9pt;z-index:251645952;mso-width-relative:page;mso-height-relative:page;" filled="f" stroked="t" coordsize="21600,21600" o:gfxdata="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i1/7XXAAAACwEAAA8AAAAAAAAAAQAgAAAA&#10;IgAAAGRycy9kb3ducmV2LnhtbFBLAQIUABQAAAAIAIdO4kDqsHDz0wEAAHYDAAAOAAAAAAAAAAEA&#10;IAAAACYBAABkcnMvZTJvRG9jLnhtbFBLBQYAAAAABgAGAFkBAABr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2529840</wp:posOffset>
                </wp:positionV>
                <wp:extent cx="232410" cy="160655"/>
                <wp:effectExtent l="0" t="0" r="11430" b="698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2410" cy="160655"/>
                        </a:xfrm>
                        <a:custGeom>
                          <a:avLst/>
                          <a:gdLst>
                            <a:gd name="T0" fmla="*/ 161 w 490"/>
                            <a:gd name="T1" fmla="*/ 219 h 355"/>
                            <a:gd name="T2" fmla="*/ 73 w 490"/>
                            <a:gd name="T3" fmla="*/ 178 h 355"/>
                            <a:gd name="T4" fmla="*/ 0 w 490"/>
                            <a:gd name="T5" fmla="*/ 264 h 355"/>
                            <a:gd name="T6" fmla="*/ 3 w 490"/>
                            <a:gd name="T7" fmla="*/ 324 h 355"/>
                            <a:gd name="T8" fmla="*/ 170 w 490"/>
                            <a:gd name="T9" fmla="*/ 324 h 355"/>
                            <a:gd name="T10" fmla="*/ 172 w 490"/>
                            <a:gd name="T11" fmla="*/ 256 h 355"/>
                            <a:gd name="T12" fmla="*/ 147 w 490"/>
                            <a:gd name="T13" fmla="*/ 99 h 355"/>
                            <a:gd name="T14" fmla="*/ 25 w 490"/>
                            <a:gd name="T15" fmla="*/ 99 h 355"/>
                            <a:gd name="T16" fmla="*/ 487 w 490"/>
                            <a:gd name="T17" fmla="*/ 0 h 355"/>
                            <a:gd name="T18" fmla="*/ 207 w 490"/>
                            <a:gd name="T19" fmla="*/ 3 h 355"/>
                            <a:gd name="T20" fmla="*/ 207 w 490"/>
                            <a:gd name="T21" fmla="*/ 351 h 355"/>
                            <a:gd name="T22" fmla="*/ 487 w 490"/>
                            <a:gd name="T23" fmla="*/ 355 h 355"/>
                            <a:gd name="T24" fmla="*/ 490 w 490"/>
                            <a:gd name="T25" fmla="*/ 3 h 355"/>
                            <a:gd name="T26" fmla="*/ 233 w 490"/>
                            <a:gd name="T27" fmla="*/ 37 h 355"/>
                            <a:gd name="T28" fmla="*/ 466 w 490"/>
                            <a:gd name="T29" fmla="*/ 39 h 355"/>
                            <a:gd name="T30" fmla="*/ 463 w 490"/>
                            <a:gd name="T31" fmla="*/ 77 h 355"/>
                            <a:gd name="T32" fmla="*/ 235 w 490"/>
                            <a:gd name="T33" fmla="*/ 77 h 355"/>
                            <a:gd name="T34" fmla="*/ 231 w 490"/>
                            <a:gd name="T35" fmla="*/ 39 h 355"/>
                            <a:gd name="T36" fmla="*/ 466 w 490"/>
                            <a:gd name="T37" fmla="*/ 315 h 355"/>
                            <a:gd name="T38" fmla="*/ 234 w 490"/>
                            <a:gd name="T39" fmla="*/ 318 h 355"/>
                            <a:gd name="T40" fmla="*/ 231 w 490"/>
                            <a:gd name="T41" fmla="*/ 280 h 355"/>
                            <a:gd name="T42" fmla="*/ 349 w 490"/>
                            <a:gd name="T43" fmla="*/ 278 h 355"/>
                            <a:gd name="T44" fmla="*/ 466 w 490"/>
                            <a:gd name="T45" fmla="*/ 281 h 355"/>
                            <a:gd name="T46" fmla="*/ 231 w 490"/>
                            <a:gd name="T47" fmla="*/ 235 h 355"/>
                            <a:gd name="T48" fmla="*/ 233 w 490"/>
                            <a:gd name="T49" fmla="*/ 197 h 355"/>
                            <a:gd name="T50" fmla="*/ 463 w 490"/>
                            <a:gd name="T51" fmla="*/ 197 h 355"/>
                            <a:gd name="T52" fmla="*/ 466 w 490"/>
                            <a:gd name="T53" fmla="*/ 235 h 355"/>
                            <a:gd name="T54" fmla="*/ 233 w 490"/>
                            <a:gd name="T55" fmla="*/ 238 h 355"/>
                            <a:gd name="T56" fmla="*/ 463 w 490"/>
                            <a:gd name="T57" fmla="*/ 157 h 355"/>
                            <a:gd name="T58" fmla="*/ 234 w 490"/>
                            <a:gd name="T59" fmla="*/ 157 h 355"/>
                            <a:gd name="T60" fmla="*/ 231 w 490"/>
                            <a:gd name="T61" fmla="*/ 120 h 355"/>
                            <a:gd name="T62" fmla="*/ 349 w 490"/>
                            <a:gd name="T63" fmla="*/ 117 h 355"/>
                            <a:gd name="T64" fmla="*/ 466 w 490"/>
                            <a:gd name="T65" fmla="*/ 120 h 355"/>
                            <a:gd name="T66" fmla="*/ 463 w 490"/>
                            <a:gd name="T67" fmla="*/ 157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90" h="355">
                              <a:moveTo>
                                <a:pt x="172" y="256"/>
                              </a:moveTo>
                              <a:cubicBezTo>
                                <a:pt x="172" y="243"/>
                                <a:pt x="168" y="230"/>
                                <a:pt x="161" y="219"/>
                              </a:cubicBezTo>
                              <a:cubicBezTo>
                                <a:pt x="153" y="205"/>
                                <a:pt x="141" y="194"/>
                                <a:pt x="127" y="187"/>
                              </a:cubicBezTo>
                              <a:cubicBezTo>
                                <a:pt x="110" y="178"/>
                                <a:pt x="92" y="175"/>
                                <a:pt x="73" y="178"/>
                              </a:cubicBezTo>
                              <a:cubicBezTo>
                                <a:pt x="58" y="180"/>
                                <a:pt x="44" y="186"/>
                                <a:pt x="32" y="196"/>
                              </a:cubicBezTo>
                              <a:cubicBezTo>
                                <a:pt x="10" y="214"/>
                                <a:pt x="0" y="236"/>
                                <a:pt x="0" y="264"/>
                              </a:cubicBezTo>
                              <a:cubicBezTo>
                                <a:pt x="0" y="283"/>
                                <a:pt x="0" y="302"/>
                                <a:pt x="0" y="321"/>
                              </a:cubicBezTo>
                              <a:cubicBezTo>
                                <a:pt x="0" y="324"/>
                                <a:pt x="0" y="324"/>
                                <a:pt x="3" y="324"/>
                              </a:cubicBezTo>
                              <a:cubicBezTo>
                                <a:pt x="137" y="324"/>
                                <a:pt x="137" y="324"/>
                                <a:pt x="137" y="324"/>
                              </a:cubicBezTo>
                              <a:cubicBezTo>
                                <a:pt x="148" y="324"/>
                                <a:pt x="159" y="324"/>
                                <a:pt x="170" y="324"/>
                              </a:cubicBezTo>
                              <a:cubicBezTo>
                                <a:pt x="172" y="324"/>
                                <a:pt x="173" y="324"/>
                                <a:pt x="173" y="322"/>
                              </a:cubicBezTo>
                              <a:cubicBezTo>
                                <a:pt x="173" y="300"/>
                                <a:pt x="173" y="278"/>
                                <a:pt x="172" y="256"/>
                              </a:cubicBezTo>
                              <a:close/>
                              <a:moveTo>
                                <a:pt x="86" y="159"/>
                              </a:moveTo>
                              <a:cubicBezTo>
                                <a:pt x="119" y="159"/>
                                <a:pt x="147" y="133"/>
                                <a:pt x="147" y="99"/>
                              </a:cubicBezTo>
                              <a:cubicBezTo>
                                <a:pt x="147" y="65"/>
                                <a:pt x="120" y="39"/>
                                <a:pt x="87" y="39"/>
                              </a:cubicBezTo>
                              <a:cubicBezTo>
                                <a:pt x="53" y="39"/>
                                <a:pt x="26" y="65"/>
                                <a:pt x="25" y="99"/>
                              </a:cubicBezTo>
                              <a:cubicBezTo>
                                <a:pt x="25" y="132"/>
                                <a:pt x="52" y="159"/>
                                <a:pt x="86" y="159"/>
                              </a:cubicBezTo>
                              <a:close/>
                              <a:moveTo>
                                <a:pt x="487" y="0"/>
                              </a:moveTo>
                              <a:cubicBezTo>
                                <a:pt x="395" y="0"/>
                                <a:pt x="302" y="0"/>
                                <a:pt x="210" y="0"/>
                              </a:cubicBezTo>
                              <a:cubicBezTo>
                                <a:pt x="208" y="0"/>
                                <a:pt x="207" y="0"/>
                                <a:pt x="207" y="3"/>
                              </a:cubicBezTo>
                              <a:cubicBezTo>
                                <a:pt x="207" y="61"/>
                                <a:pt x="207" y="119"/>
                                <a:pt x="207" y="177"/>
                              </a:cubicBezTo>
                              <a:cubicBezTo>
                                <a:pt x="207" y="351"/>
                                <a:pt x="207" y="351"/>
                                <a:pt x="207" y="351"/>
                              </a:cubicBezTo>
                              <a:cubicBezTo>
                                <a:pt x="207" y="355"/>
                                <a:pt x="207" y="355"/>
                                <a:pt x="210" y="355"/>
                              </a:cubicBezTo>
                              <a:cubicBezTo>
                                <a:pt x="303" y="355"/>
                                <a:pt x="395" y="355"/>
                                <a:pt x="487" y="355"/>
                              </a:cubicBezTo>
                              <a:cubicBezTo>
                                <a:pt x="490" y="355"/>
                                <a:pt x="490" y="355"/>
                                <a:pt x="490" y="352"/>
                              </a:cubicBezTo>
                              <a:cubicBezTo>
                                <a:pt x="490" y="3"/>
                                <a:pt x="490" y="3"/>
                                <a:pt x="490" y="3"/>
                              </a:cubicBezTo>
                              <a:cubicBezTo>
                                <a:pt x="490" y="0"/>
                                <a:pt x="490" y="0"/>
                                <a:pt x="487" y="0"/>
                              </a:cubicBezTo>
                              <a:close/>
                              <a:moveTo>
                                <a:pt x="233" y="37"/>
                              </a:moveTo>
                              <a:cubicBezTo>
                                <a:pt x="310" y="37"/>
                                <a:pt x="387" y="37"/>
                                <a:pt x="464" y="37"/>
                              </a:cubicBezTo>
                              <a:cubicBezTo>
                                <a:pt x="465" y="37"/>
                                <a:pt x="466" y="37"/>
                                <a:pt x="466" y="39"/>
                              </a:cubicBezTo>
                              <a:cubicBezTo>
                                <a:pt x="466" y="51"/>
                                <a:pt x="466" y="62"/>
                                <a:pt x="466" y="74"/>
                              </a:cubicBezTo>
                              <a:cubicBezTo>
                                <a:pt x="466" y="76"/>
                                <a:pt x="465" y="77"/>
                                <a:pt x="463" y="77"/>
                              </a:cubicBezTo>
                              <a:cubicBezTo>
                                <a:pt x="425" y="77"/>
                                <a:pt x="387" y="77"/>
                                <a:pt x="349" y="77"/>
                              </a:cubicBezTo>
                              <a:cubicBezTo>
                                <a:pt x="235" y="77"/>
                                <a:pt x="235" y="77"/>
                                <a:pt x="235" y="77"/>
                              </a:cubicBezTo>
                              <a:cubicBezTo>
                                <a:pt x="231" y="77"/>
                                <a:pt x="231" y="77"/>
                                <a:pt x="231" y="73"/>
                              </a:cubicBezTo>
                              <a:cubicBezTo>
                                <a:pt x="231" y="62"/>
                                <a:pt x="231" y="51"/>
                                <a:pt x="231" y="39"/>
                              </a:cubicBezTo>
                              <a:cubicBezTo>
                                <a:pt x="231" y="37"/>
                                <a:pt x="231" y="37"/>
                                <a:pt x="233" y="37"/>
                              </a:cubicBezTo>
                              <a:close/>
                              <a:moveTo>
                                <a:pt x="466" y="315"/>
                              </a:moveTo>
                              <a:cubicBezTo>
                                <a:pt x="466" y="317"/>
                                <a:pt x="466" y="318"/>
                                <a:pt x="463" y="318"/>
                              </a:cubicBezTo>
                              <a:cubicBezTo>
                                <a:pt x="387" y="318"/>
                                <a:pt x="310" y="318"/>
                                <a:pt x="234" y="318"/>
                              </a:cubicBezTo>
                              <a:cubicBezTo>
                                <a:pt x="232" y="318"/>
                                <a:pt x="231" y="317"/>
                                <a:pt x="231" y="315"/>
                              </a:cubicBezTo>
                              <a:cubicBezTo>
                                <a:pt x="231" y="304"/>
                                <a:pt x="231" y="292"/>
                                <a:pt x="231" y="280"/>
                              </a:cubicBezTo>
                              <a:cubicBezTo>
                                <a:pt x="231" y="278"/>
                                <a:pt x="232" y="278"/>
                                <a:pt x="234" y="278"/>
                              </a:cubicBezTo>
                              <a:cubicBezTo>
                                <a:pt x="272" y="278"/>
                                <a:pt x="310" y="278"/>
                                <a:pt x="349" y="278"/>
                              </a:cubicBezTo>
                              <a:cubicBezTo>
                                <a:pt x="387" y="278"/>
                                <a:pt x="425" y="278"/>
                                <a:pt x="463" y="278"/>
                              </a:cubicBezTo>
                              <a:cubicBezTo>
                                <a:pt x="465" y="278"/>
                                <a:pt x="466" y="278"/>
                                <a:pt x="466" y="281"/>
                              </a:cubicBezTo>
                              <a:cubicBezTo>
                                <a:pt x="466" y="292"/>
                                <a:pt x="466" y="304"/>
                                <a:pt x="466" y="315"/>
                              </a:cubicBezTo>
                              <a:close/>
                              <a:moveTo>
                                <a:pt x="231" y="235"/>
                              </a:moveTo>
                              <a:cubicBezTo>
                                <a:pt x="231" y="223"/>
                                <a:pt x="231" y="211"/>
                                <a:pt x="231" y="200"/>
                              </a:cubicBezTo>
                              <a:cubicBezTo>
                                <a:pt x="231" y="198"/>
                                <a:pt x="231" y="197"/>
                                <a:pt x="233" y="197"/>
                              </a:cubicBezTo>
                              <a:cubicBezTo>
                                <a:pt x="271" y="197"/>
                                <a:pt x="310" y="197"/>
                                <a:pt x="348" y="197"/>
                              </a:cubicBezTo>
                              <a:cubicBezTo>
                                <a:pt x="386" y="197"/>
                                <a:pt x="425" y="197"/>
                                <a:pt x="463" y="197"/>
                              </a:cubicBezTo>
                              <a:cubicBezTo>
                                <a:pt x="466" y="197"/>
                                <a:pt x="466" y="197"/>
                                <a:pt x="466" y="201"/>
                              </a:cubicBezTo>
                              <a:cubicBezTo>
                                <a:pt x="466" y="212"/>
                                <a:pt x="466" y="224"/>
                                <a:pt x="466" y="235"/>
                              </a:cubicBezTo>
                              <a:cubicBezTo>
                                <a:pt x="466" y="237"/>
                                <a:pt x="466" y="238"/>
                                <a:pt x="464" y="238"/>
                              </a:cubicBezTo>
                              <a:cubicBezTo>
                                <a:pt x="387" y="237"/>
                                <a:pt x="310" y="237"/>
                                <a:pt x="233" y="238"/>
                              </a:cubicBezTo>
                              <a:cubicBezTo>
                                <a:pt x="232" y="238"/>
                                <a:pt x="231" y="237"/>
                                <a:pt x="231" y="235"/>
                              </a:cubicBezTo>
                              <a:close/>
                              <a:moveTo>
                                <a:pt x="463" y="157"/>
                              </a:moveTo>
                              <a:cubicBezTo>
                                <a:pt x="407" y="157"/>
                                <a:pt x="351" y="157"/>
                                <a:pt x="296" y="157"/>
                              </a:cubicBezTo>
                              <a:cubicBezTo>
                                <a:pt x="275" y="157"/>
                                <a:pt x="254" y="157"/>
                                <a:pt x="234" y="157"/>
                              </a:cubicBezTo>
                              <a:cubicBezTo>
                                <a:pt x="232" y="157"/>
                                <a:pt x="231" y="157"/>
                                <a:pt x="231" y="155"/>
                              </a:cubicBezTo>
                              <a:cubicBezTo>
                                <a:pt x="231" y="143"/>
                                <a:pt x="231" y="132"/>
                                <a:pt x="231" y="120"/>
                              </a:cubicBezTo>
                              <a:cubicBezTo>
                                <a:pt x="231" y="118"/>
                                <a:pt x="232" y="117"/>
                                <a:pt x="234" y="117"/>
                              </a:cubicBezTo>
                              <a:cubicBezTo>
                                <a:pt x="272" y="117"/>
                                <a:pt x="310" y="117"/>
                                <a:pt x="349" y="117"/>
                              </a:cubicBezTo>
                              <a:cubicBezTo>
                                <a:pt x="387" y="117"/>
                                <a:pt x="425" y="117"/>
                                <a:pt x="463" y="117"/>
                              </a:cubicBezTo>
                              <a:cubicBezTo>
                                <a:pt x="466" y="117"/>
                                <a:pt x="466" y="117"/>
                                <a:pt x="466" y="120"/>
                              </a:cubicBezTo>
                              <a:cubicBezTo>
                                <a:pt x="466" y="132"/>
                                <a:pt x="466" y="143"/>
                                <a:pt x="466" y="154"/>
                              </a:cubicBezTo>
                              <a:cubicBezTo>
                                <a:pt x="466" y="157"/>
                                <a:pt x="465" y="157"/>
                                <a:pt x="463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.45pt;margin-top:199.2pt;height:12.65pt;width:18.3pt;z-index:251933696;mso-width-relative:page;mso-height-relative:page;" fillcolor="#0070C0" filled="t" stroked="f" coordsize="490,355" o:gfxdata="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<v:path o:connectlocs="76363,99108;34624,80553;0,119473;1422,146625;80632,146625;81580,115852;69723,44802;11857,44802;230987,0;98181,1357;98181,158844;230987,160655;232410,1357;110513,16744;221026,17649;219603,34846;111461,34846;109564,17649;221026,142553;110987,143910;109564,126713;165532,125808;221026,127166;109564,106349;110513,89152;219603,89152;221026,106349;110513,107706;219603,71050;110987,71050;109564,54305;165532,52948;221026,54305;219603,71050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2480310</wp:posOffset>
                </wp:positionV>
                <wp:extent cx="262255" cy="262255"/>
                <wp:effectExtent l="6350" t="6350" r="20955" b="2095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37.65pt;margin-top:195.3pt;height:20.65pt;width:20.65pt;z-index:251637760;v-text-anchor:middle;mso-width-relative:page;mso-height-relative:page;" fillcolor="#FFFFFF [3212]" filled="t" stroked="t" coordsize="21600,21600" arcsize="0.166666666666667" o:gfxdata="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DyKP2wAAAAoBAAAPAAAAAAAAAAEAIAAAACIAAABkcnMvZG93bnJldi54bWxQ&#10;SwECFAAUAAAACACHTuJA5SOdt/QBAADKAwAADgAAAAAAAAABACAAAAAqAQAAZHJzL2Uyb0RvYy54&#10;bWxQSwUGAAAAAAYABgBZAQAAkAU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5080</wp:posOffset>
                </wp:positionV>
                <wp:extent cx="7559675" cy="2197100"/>
                <wp:effectExtent l="6350" t="6350" r="8255" b="635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197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0.4pt;height:173pt;width:595.25pt;z-index:251631616;v-text-anchor:middle;mso-width-relative:page;mso-height-relative:page;" fillcolor="#2E75B6 [2408]" filled="t" stroked="t" coordsize="21600,21600" o:gfxdata="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e1IT1gAAAAYBAAAPAAAAAAAAAAEAIAAAACIAAABkcnMvZG93bnJldi54bWxQSwEC&#10;FAAUAAAACACHTuJAL+gpYPYBAADTAwAADgAAAAAAAAABACAAAAAlAQAAZHJzL2Uyb0RvYy54bWxQ&#10;SwUGAAAAAAYABgBZAQAAjQUAAAAA&#10;">
                <v:fill on="t" focussize="0,0"/>
                <v:stroke weight="1pt" color="#44546A [32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2213610</wp:posOffset>
                </wp:positionV>
                <wp:extent cx="386524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05pt;margin-top:174.3pt;height:0.55pt;width:304.35pt;z-index:251724800;mso-width-relative:page;mso-height-relative:page;" filled="f" stroked="t" coordsize="21600,21600" o:gfxdata="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JBMV2QAAAAsBAAAPAAAAAAAAAAEAIAAA&#10;ACIAAABkcnMvZG93bnJldi54bWxQSwECFAAUAAAACACHTuJAHWq4J9IBAAB0AwAADgAAAAAAAAAB&#10;ACAAAAAoAQAAZHJzL2Uyb0RvYy54bWxQSwUGAAAAAAYABgBZAQAAb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1564005</wp:posOffset>
                </wp:positionV>
                <wp:extent cx="1587500" cy="334645"/>
                <wp:effectExtent l="0" t="0" r="0" b="0"/>
                <wp:wrapNone/>
                <wp:docPr id="13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34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手机：136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6873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1.55pt;margin-top:123.15pt;height:26.35pt;width:125pt;z-index:251656192;mso-width-relative:page;mso-height-relative:page;" filled="f" stroked="f" coordsize="21600,21600" o:gfxdata="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duNQ9cAAAALAQAADwAAAAAAAAAB&#10;ACAAAAAiAAAAZHJzL2Rvd25yZXYueG1sUEsBAhQAFAAAAAgAh07iQCTDhaK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手机：136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6873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1318260</wp:posOffset>
                </wp:positionV>
                <wp:extent cx="203835" cy="192405"/>
                <wp:effectExtent l="0" t="0" r="10795" b="6350"/>
                <wp:wrapNone/>
                <wp:docPr id="1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173.9pt;margin-top:103.8pt;height:15.15pt;width:16.05pt;z-index:251645952;mso-width-relative:page;mso-height-relative:page;" fillcolor="#FFFFFF [3212]" filled="t" stroked="f" coordsize="263,184" o:gfxdata="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xPLzWNkAAAALAQAADwAAAAAAAAABACAAAAAiAAAAZHJzL2Rv&#10;d25yZXYueG1sUEsBAhQAFAAAAAgAh07iQMFB8jNXBQAAVx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1626870</wp:posOffset>
                </wp:positionV>
                <wp:extent cx="111125" cy="179070"/>
                <wp:effectExtent l="0" t="0" r="3175" b="0"/>
                <wp:wrapNone/>
                <wp:docPr id="13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76.3pt;margin-top:128.1pt;height:14.1pt;width:8.75pt;z-index:251661312;mso-width-relative:page;mso-height-relative:page;" fillcolor="#FFFFFF" filled="t" stroked="f" coordsize="4025,6467" o:gfxdata="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M3FZWnZAAAACwEAAA8A&#10;AAAAAAAAAQAgAAAAIgAAAGRycy9kb3ducmV2LnhtbFBLAQIUABQAAAAIAIdO4kAvwtrnUQYAAPMi&#10;AAAOAAAAAAAAAAEAIAAAACgBAABkcnMvZTJvRG9jLnhtbFBLBQYAAAAABgAGAFkBAADr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1864360</wp:posOffset>
                </wp:positionV>
                <wp:extent cx="1680845" cy="320040"/>
                <wp:effectExtent l="0" t="0" r="0" b="0"/>
                <wp:wrapNone/>
                <wp:docPr id="13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26岁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25pt;margin-top:146.8pt;height:25.2pt;width:132.35pt;z-index:251662336;mso-width-relative:page;mso-height-relative:page;" filled="f" stroked="f" coordsize="21600,21600" o:gfxdata="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5j94JNkAAAALAQAADwAAAAAA&#10;AAABACAAAAAiAAAAZHJzL2Rvd25yZXYueG1sUEsBAhQAFAAAAAgAh07iQNKVd/e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26岁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1969770</wp:posOffset>
                </wp:positionV>
                <wp:extent cx="162560" cy="161925"/>
                <wp:effectExtent l="0" t="0" r="8890" b="9525"/>
                <wp:wrapNone/>
                <wp:docPr id="1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0.3pt;margin-top:155.1pt;height:12.75pt;width:12.8pt;z-index:251658240;mso-width-relative:page;mso-height-relative:page;" fillcolor="#FFFFFF" filled="t" stroked="f" coordsize="608556,607639" o:gfxdata="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DETwAh2QAAAAsBAAAPAAAAAAAAAAEAIAAAACIAAABkcnMvZG93bnJldi54bWxQ&#10;SwECFAAUAAAACACHTuJAPOnjzcEJAABlNAAADgAAAAAAAAABACAAAAAo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1962785</wp:posOffset>
                </wp:positionV>
                <wp:extent cx="161925" cy="162560"/>
                <wp:effectExtent l="0" t="0" r="9525" b="8890"/>
                <wp:wrapNone/>
                <wp:docPr id="13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75.85pt;margin-top:154.55pt;height:12.8pt;width:12.75pt;z-index:251659264;mso-width-relative:page;mso-height-relative:page;" fillcolor="#FFFFFF" filled="t" stroked="f" coordsize="5054,5072" o:gfxdata="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Paz/jraAAAACwEA&#10;AA8AAAAAAAAAAQAgAAAAIgAAAGRycy9kb3ducmV2LnhtbFBLAQIUABQAAAAIAIdO4kCbuRHANwcA&#10;AFEeAAAOAAAAAAAAAAEAIAAAACkBAABkcnMvZTJvRG9jLnhtbFBLBQYAAAAABgAGAFkBAADSCgAA&#10;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1870075</wp:posOffset>
                </wp:positionV>
                <wp:extent cx="1518920" cy="358140"/>
                <wp:effectExtent l="0" t="0" r="0" b="0"/>
                <wp:wrapNone/>
                <wp:docPr id="13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深圳-宝安区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94.6pt;margin-top:147.25pt;height:28.2pt;width:119.6pt;z-index:251657216;mso-width-relative:page;mso-height-relative:page;" filled="f" stroked="f" coordsize="21600,21600" o:gfxdata="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UUDvb2AAAAAsBAAAPAAAAAAAA&#10;AAEAIAAAACIAAABkcnMvZG93bnJldi54bWxQSwECFAAUAAAACACHTuJAi4vOda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深圳-宝安区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1893570</wp:posOffset>
                </wp:positionV>
                <wp:extent cx="3865245" cy="6985"/>
                <wp:effectExtent l="0" t="0" r="0" b="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65pt;margin-top:149.1pt;height:0.55pt;width:304.35pt;z-index:251654144;mso-width-relative:page;mso-height-relative:page;" filled="f" stroked="t" coordsize="21600,21600" o:gfxdata="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7sSV92AAAAAsBAAAPAAAAAAAAAAEAIAAA&#10;ACIAAABkcnMvZG93bnJldi54bWxQSwECFAAUAAAACACHTuJAofYyRtMBAAB4AwAADgAAAAAAAAAB&#10;ACAAAAAnAQAAZHJzL2Uyb0RvYy54bWxQSwUGAAAAAAYABgBZAQAAb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1674495</wp:posOffset>
                </wp:positionV>
                <wp:extent cx="144780" cy="144145"/>
                <wp:effectExtent l="0" t="0" r="7620" b="8255"/>
                <wp:wrapNone/>
                <wp:docPr id="14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0.75pt;margin-top:131.85pt;height:11.35pt;width:11.4pt;z-index:251663360;mso-width-relative:page;mso-height-relative:page;" fillcolor="#FFFFFF" filled="t" stroked="f" coordsize="607639,606722" o:gfxdata="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bPDrkdkAAAALAQAADwAAAAAAAAABACAAAAAiAAAAZHJz&#10;L2Rvd25yZXYueG1sUEsBAhQAFAAAAAgAh07iQG0FkP2aEwAAaXEAAA4AAAAAAAAAAQAgAAAAKA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1563370</wp:posOffset>
                </wp:positionV>
                <wp:extent cx="2058670" cy="307975"/>
                <wp:effectExtent l="0" t="0" r="0" b="0"/>
                <wp:wrapNone/>
                <wp:docPr id="13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2278208395@qq.com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3pt;margin-top:123.1pt;height:24.25pt;width:162.1pt;z-index:251660288;mso-width-relative:page;mso-height-relative:page;" filled="f" stroked="f" coordsize="21600,21600" o:gfxdata="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LQOOC2AAAAAsBAAAPAAAAAAAA&#10;AAEAIAAAACIAAABkcnMvZG93bnJldi54bWxQSwECFAAUAAAACACHTuJAAqxet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2278208395@qq.com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1571625</wp:posOffset>
                </wp:positionV>
                <wp:extent cx="3893820" cy="7620"/>
                <wp:effectExtent l="0" t="0" r="0" b="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.4pt;margin-top:123.75pt;height:0.6pt;width:306.6pt;z-index:251652096;mso-width-relative:page;mso-height-relative:page;" filled="f" stroked="t" coordsize="21600,21600" o:gfxdata="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xc8naAAAACwEAAA8AAAAAAAAAAQAgAAAAIgAAAGRycy9kb3ducmV2LnhtbFBLAQIUABQA&#10;AAAIAIdO4kDZ3Tpn7gEAALIDAAAOAAAAAAAAAAEAIAAAACkBAABkcnMvZTJvRG9jLnhtbFBLBQYA&#10;AAAABgAGAFkBAACJ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1337945</wp:posOffset>
                </wp:positionV>
                <wp:extent cx="174625" cy="160020"/>
                <wp:effectExtent l="0" t="0" r="8255" b="7620"/>
                <wp:wrapNone/>
                <wp:docPr id="9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625" cy="160020"/>
                        </a:xfrm>
                        <a:custGeom>
                          <a:avLst/>
                          <a:gdLst>
                            <a:gd name="T0" fmla="*/ 50 w 704"/>
                            <a:gd name="T1" fmla="*/ 657 h 705"/>
                            <a:gd name="T2" fmla="*/ 0 w 704"/>
                            <a:gd name="T3" fmla="*/ 51 h 705"/>
                            <a:gd name="T4" fmla="*/ 571 w 704"/>
                            <a:gd name="T5" fmla="*/ 0 h 705"/>
                            <a:gd name="T6" fmla="*/ 621 w 704"/>
                            <a:gd name="T7" fmla="*/ 261 h 705"/>
                            <a:gd name="T8" fmla="*/ 571 w 704"/>
                            <a:gd name="T9" fmla="*/ 51 h 705"/>
                            <a:gd name="T10" fmla="*/ 50 w 704"/>
                            <a:gd name="T11" fmla="*/ 605 h 705"/>
                            <a:gd name="T12" fmla="*/ 255 w 704"/>
                            <a:gd name="T13" fmla="*/ 657 h 705"/>
                            <a:gd name="T14" fmla="*/ 474 w 704"/>
                            <a:gd name="T15" fmla="*/ 121 h 705"/>
                            <a:gd name="T16" fmla="*/ 122 w 704"/>
                            <a:gd name="T17" fmla="*/ 171 h 705"/>
                            <a:gd name="T18" fmla="*/ 122 w 704"/>
                            <a:gd name="T19" fmla="*/ 243 h 705"/>
                            <a:gd name="T20" fmla="*/ 406 w 704"/>
                            <a:gd name="T21" fmla="*/ 293 h 705"/>
                            <a:gd name="T22" fmla="*/ 122 w 704"/>
                            <a:gd name="T23" fmla="*/ 243 h 705"/>
                            <a:gd name="T24" fmla="*/ 313 w 704"/>
                            <a:gd name="T25" fmla="*/ 364 h 705"/>
                            <a:gd name="T26" fmla="*/ 122 w 704"/>
                            <a:gd name="T27" fmla="*/ 414 h 705"/>
                            <a:gd name="T28" fmla="*/ 122 w 704"/>
                            <a:gd name="T29" fmla="*/ 486 h 705"/>
                            <a:gd name="T30" fmla="*/ 313 w 704"/>
                            <a:gd name="T31" fmla="*/ 536 h 705"/>
                            <a:gd name="T32" fmla="*/ 122 w 704"/>
                            <a:gd name="T33" fmla="*/ 486 h 705"/>
                            <a:gd name="T34" fmla="*/ 626 w 704"/>
                            <a:gd name="T35" fmla="*/ 490 h 705"/>
                            <a:gd name="T36" fmla="*/ 496 w 704"/>
                            <a:gd name="T37" fmla="*/ 289 h 705"/>
                            <a:gd name="T38" fmla="*/ 365 w 704"/>
                            <a:gd name="T39" fmla="*/ 490 h 705"/>
                            <a:gd name="T40" fmla="*/ 289 w 704"/>
                            <a:gd name="T41" fmla="*/ 643 h 705"/>
                            <a:gd name="T42" fmla="*/ 367 w 704"/>
                            <a:gd name="T43" fmla="*/ 633 h 705"/>
                            <a:gd name="T44" fmla="*/ 401 w 704"/>
                            <a:gd name="T45" fmla="*/ 704 h 705"/>
                            <a:gd name="T46" fmla="*/ 413 w 704"/>
                            <a:gd name="T47" fmla="*/ 697 h 705"/>
                            <a:gd name="T48" fmla="*/ 495 w 704"/>
                            <a:gd name="T49" fmla="*/ 575 h 705"/>
                            <a:gd name="T50" fmla="*/ 576 w 704"/>
                            <a:gd name="T51" fmla="*/ 698 h 705"/>
                            <a:gd name="T52" fmla="*/ 588 w 704"/>
                            <a:gd name="T53" fmla="*/ 705 h 705"/>
                            <a:gd name="T54" fmla="*/ 622 w 704"/>
                            <a:gd name="T55" fmla="*/ 634 h 705"/>
                            <a:gd name="T56" fmla="*/ 700 w 704"/>
                            <a:gd name="T57" fmla="*/ 645 h 705"/>
                            <a:gd name="T58" fmla="*/ 401 w 704"/>
                            <a:gd name="T59" fmla="*/ 613 h 705"/>
                            <a:gd name="T60" fmla="*/ 385 w 704"/>
                            <a:gd name="T61" fmla="*/ 586 h 705"/>
                            <a:gd name="T62" fmla="*/ 396 w 704"/>
                            <a:gd name="T63" fmla="*/ 530 h 705"/>
                            <a:gd name="T64" fmla="*/ 401 w 704"/>
                            <a:gd name="T65" fmla="*/ 613 h 705"/>
                            <a:gd name="T66" fmla="*/ 404 w 704"/>
                            <a:gd name="T67" fmla="*/ 431 h 705"/>
                            <a:gd name="T68" fmla="*/ 586 w 704"/>
                            <a:gd name="T69" fmla="*/ 432 h 705"/>
                            <a:gd name="T70" fmla="*/ 607 w 704"/>
                            <a:gd name="T71" fmla="*/ 596 h 705"/>
                            <a:gd name="T72" fmla="*/ 588 w 704"/>
                            <a:gd name="T73" fmla="*/ 628 h 705"/>
                            <a:gd name="T74" fmla="*/ 595 w 704"/>
                            <a:gd name="T75" fmla="*/ 530 h 705"/>
                            <a:gd name="T76" fmla="*/ 607 w 704"/>
                            <a:gd name="T77" fmla="*/ 596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04" h="705">
                              <a:moveTo>
                                <a:pt x="255" y="657"/>
                              </a:moveTo>
                              <a:cubicBezTo>
                                <a:pt x="50" y="657"/>
                                <a:pt x="50" y="657"/>
                                <a:pt x="50" y="657"/>
                              </a:cubicBezTo>
                              <a:cubicBezTo>
                                <a:pt x="23" y="657"/>
                                <a:pt x="0" y="634"/>
                                <a:pt x="0" y="605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0" y="0"/>
                              </a:cubicBezTo>
                              <a:cubicBezTo>
                                <a:pt x="571" y="0"/>
                                <a:pt x="571" y="0"/>
                                <a:pt x="571" y="0"/>
                              </a:cubicBezTo>
                              <a:cubicBezTo>
                                <a:pt x="599" y="0"/>
                                <a:pt x="621" y="23"/>
                                <a:pt x="621" y="51"/>
                              </a:cubicBezTo>
                              <a:cubicBezTo>
                                <a:pt x="621" y="261"/>
                                <a:pt x="621" y="261"/>
                                <a:pt x="621" y="261"/>
                              </a:cubicBezTo>
                              <a:cubicBezTo>
                                <a:pt x="571" y="261"/>
                                <a:pt x="571" y="261"/>
                                <a:pt x="571" y="261"/>
                              </a:cubicBezTo>
                              <a:cubicBezTo>
                                <a:pt x="571" y="51"/>
                                <a:pt x="571" y="51"/>
                                <a:pt x="571" y="51"/>
                              </a:cubicBez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cubicBezTo>
                                <a:pt x="50" y="605"/>
                                <a:pt x="50" y="605"/>
                                <a:pt x="50" y="605"/>
                              </a:cubicBezTo>
                              <a:cubicBezTo>
                                <a:pt x="255" y="607"/>
                                <a:pt x="255" y="607"/>
                                <a:pt x="255" y="607"/>
                              </a:cubicBezTo>
                              <a:cubicBezTo>
                                <a:pt x="255" y="657"/>
                                <a:pt x="255" y="657"/>
                                <a:pt x="255" y="657"/>
                              </a:cubicBezTo>
                              <a:close/>
                              <a:moveTo>
                                <a:pt x="122" y="121"/>
                              </a:moveTo>
                              <a:cubicBezTo>
                                <a:pt x="474" y="121"/>
                                <a:pt x="474" y="121"/>
                                <a:pt x="474" y="121"/>
                              </a:cubicBezTo>
                              <a:cubicBezTo>
                                <a:pt x="474" y="171"/>
                                <a:pt x="474" y="171"/>
                                <a:pt x="474" y="171"/>
                              </a:cubicBezTo>
                              <a:cubicBezTo>
                                <a:pt x="122" y="171"/>
                                <a:pt x="122" y="171"/>
                                <a:pt x="122" y="171"/>
                              </a:cubicBezTo>
                              <a:lnTo>
                                <a:pt x="122" y="121"/>
                              </a:lnTo>
                              <a:close/>
                              <a:moveTo>
                                <a:pt x="122" y="243"/>
                              </a:moveTo>
                              <a:cubicBezTo>
                                <a:pt x="406" y="243"/>
                                <a:pt x="406" y="243"/>
                                <a:pt x="406" y="243"/>
                              </a:cubicBezTo>
                              <a:cubicBezTo>
                                <a:pt x="406" y="293"/>
                                <a:pt x="406" y="293"/>
                                <a:pt x="406" y="293"/>
                              </a:cubicBezTo>
                              <a:cubicBezTo>
                                <a:pt x="122" y="293"/>
                                <a:pt x="122" y="293"/>
                                <a:pt x="122" y="293"/>
                              </a:cubicBezTo>
                              <a:lnTo>
                                <a:pt x="122" y="243"/>
                              </a:lnTo>
                              <a:close/>
                              <a:moveTo>
                                <a:pt x="122" y="364"/>
                              </a:moveTo>
                              <a:cubicBezTo>
                                <a:pt x="313" y="364"/>
                                <a:pt x="313" y="364"/>
                                <a:pt x="313" y="364"/>
                              </a:cubicBezTo>
                              <a:cubicBezTo>
                                <a:pt x="313" y="414"/>
                                <a:pt x="313" y="414"/>
                                <a:pt x="313" y="414"/>
                              </a:cubicBezTo>
                              <a:cubicBezTo>
                                <a:pt x="122" y="414"/>
                                <a:pt x="122" y="414"/>
                                <a:pt x="122" y="414"/>
                              </a:cubicBezTo>
                              <a:lnTo>
                                <a:pt x="122" y="364"/>
                              </a:lnTo>
                              <a:close/>
                              <a:moveTo>
                                <a:pt x="122" y="486"/>
                              </a:moveTo>
                              <a:cubicBezTo>
                                <a:pt x="313" y="486"/>
                                <a:pt x="313" y="486"/>
                                <a:pt x="313" y="486"/>
                              </a:cubicBezTo>
                              <a:cubicBezTo>
                                <a:pt x="313" y="536"/>
                                <a:pt x="313" y="536"/>
                                <a:pt x="313" y="536"/>
                              </a:cubicBezTo>
                              <a:cubicBezTo>
                                <a:pt x="122" y="536"/>
                                <a:pt x="122" y="536"/>
                                <a:pt x="122" y="536"/>
                              </a:cubicBezTo>
                              <a:lnTo>
                                <a:pt x="122" y="486"/>
                              </a:lnTo>
                              <a:close/>
                              <a:moveTo>
                                <a:pt x="701" y="631"/>
                              </a:moveTo>
                              <a:cubicBezTo>
                                <a:pt x="626" y="490"/>
                                <a:pt x="626" y="490"/>
                                <a:pt x="626" y="490"/>
                              </a:cubicBezTo>
                              <a:cubicBezTo>
                                <a:pt x="633" y="472"/>
                                <a:pt x="638" y="453"/>
                                <a:pt x="638" y="432"/>
                              </a:cubicBezTo>
                              <a:cubicBezTo>
                                <a:pt x="638" y="353"/>
                                <a:pt x="575" y="289"/>
                                <a:pt x="496" y="289"/>
                              </a:cubicBezTo>
                              <a:cubicBezTo>
                                <a:pt x="417" y="289"/>
                                <a:pt x="353" y="352"/>
                                <a:pt x="352" y="431"/>
                              </a:cubicBezTo>
                              <a:cubicBezTo>
                                <a:pt x="352" y="452"/>
                                <a:pt x="357" y="472"/>
                                <a:pt x="365" y="490"/>
                              </a:cubicBezTo>
                              <a:cubicBezTo>
                                <a:pt x="288" y="629"/>
                                <a:pt x="288" y="629"/>
                                <a:pt x="288" y="629"/>
                              </a:cubicBezTo>
                              <a:cubicBezTo>
                                <a:pt x="285" y="633"/>
                                <a:pt x="286" y="639"/>
                                <a:pt x="289" y="643"/>
                              </a:cubicBezTo>
                              <a:cubicBezTo>
                                <a:pt x="292" y="647"/>
                                <a:pt x="297" y="649"/>
                                <a:pt x="302" y="648"/>
                              </a:cubicBezTo>
                              <a:cubicBezTo>
                                <a:pt x="367" y="633"/>
                                <a:pt x="367" y="633"/>
                                <a:pt x="367" y="633"/>
                              </a:cubicBezTo>
                              <a:cubicBezTo>
                                <a:pt x="390" y="696"/>
                                <a:pt x="390" y="696"/>
                                <a:pt x="390" y="696"/>
                              </a:cubicBezTo>
                              <a:cubicBezTo>
                                <a:pt x="391" y="700"/>
                                <a:pt x="396" y="704"/>
                                <a:pt x="401" y="704"/>
                              </a:cubicBezTo>
                              <a:cubicBezTo>
                                <a:pt x="401" y="704"/>
                                <a:pt x="401" y="704"/>
                                <a:pt x="402" y="704"/>
                              </a:cubicBezTo>
                              <a:cubicBezTo>
                                <a:pt x="406" y="704"/>
                                <a:pt x="411" y="702"/>
                                <a:pt x="413" y="697"/>
                              </a:cubicBezTo>
                              <a:cubicBezTo>
                                <a:pt x="481" y="573"/>
                                <a:pt x="481" y="573"/>
                                <a:pt x="481" y="573"/>
                              </a:cubicBezTo>
                              <a:cubicBezTo>
                                <a:pt x="485" y="574"/>
                                <a:pt x="490" y="575"/>
                                <a:pt x="495" y="575"/>
                              </a:cubicBezTo>
                              <a:cubicBezTo>
                                <a:pt x="499" y="575"/>
                                <a:pt x="503" y="574"/>
                                <a:pt x="508" y="573"/>
                              </a:cubicBez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8" y="702"/>
                                <a:pt x="582" y="705"/>
                                <a:pt x="587" y="705"/>
                              </a:cubicBezTo>
                              <a:cubicBezTo>
                                <a:pt x="587" y="705"/>
                                <a:pt x="588" y="705"/>
                                <a:pt x="588" y="705"/>
                              </a:cubicBezTo>
                              <a:cubicBezTo>
                                <a:pt x="593" y="704"/>
                                <a:pt x="597" y="701"/>
                                <a:pt x="599" y="696"/>
                              </a:cubicBezTo>
                              <a:cubicBezTo>
                                <a:pt x="622" y="634"/>
                                <a:pt x="622" y="634"/>
                                <a:pt x="622" y="634"/>
                              </a:cubicBezTo>
                              <a:cubicBezTo>
                                <a:pt x="687" y="649"/>
                                <a:pt x="687" y="649"/>
                                <a:pt x="687" y="649"/>
                              </a:cubicBezTo>
                              <a:cubicBezTo>
                                <a:pt x="692" y="651"/>
                                <a:pt x="697" y="649"/>
                                <a:pt x="700" y="645"/>
                              </a:cubicBezTo>
                              <a:cubicBezTo>
                                <a:pt x="703" y="641"/>
                                <a:pt x="704" y="635"/>
                                <a:pt x="701" y="631"/>
                              </a:cubicBezTo>
                              <a:close/>
                              <a:moveTo>
                                <a:pt x="401" y="613"/>
                              </a:moveTo>
                              <a:cubicBezTo>
                                <a:pt x="393" y="591"/>
                                <a:pt x="393" y="591"/>
                                <a:pt x="393" y="591"/>
                              </a:cubicBezTo>
                              <a:cubicBezTo>
                                <a:pt x="392" y="587"/>
                                <a:pt x="389" y="586"/>
                                <a:pt x="385" y="586"/>
                              </a:cubicBezTo>
                              <a:cubicBezTo>
                                <a:pt x="361" y="592"/>
                                <a:pt x="361" y="592"/>
                                <a:pt x="361" y="592"/>
                              </a:cubicBezTo>
                              <a:cubicBezTo>
                                <a:pt x="396" y="530"/>
                                <a:pt x="396" y="530"/>
                                <a:pt x="396" y="530"/>
                              </a:cubicBezTo>
                              <a:cubicBezTo>
                                <a:pt x="408" y="543"/>
                                <a:pt x="418" y="549"/>
                                <a:pt x="432" y="556"/>
                              </a:cubicBezTo>
                              <a:lnTo>
                                <a:pt x="401" y="613"/>
                              </a:lnTo>
                              <a:close/>
                              <a:moveTo>
                                <a:pt x="495" y="522"/>
                              </a:moveTo>
                              <a:cubicBezTo>
                                <a:pt x="444" y="522"/>
                                <a:pt x="404" y="481"/>
                                <a:pt x="404" y="431"/>
                              </a:cubicBezTo>
                              <a:cubicBezTo>
                                <a:pt x="404" y="381"/>
                                <a:pt x="445" y="340"/>
                                <a:pt x="495" y="340"/>
                              </a:cubicBezTo>
                              <a:cubicBezTo>
                                <a:pt x="546" y="340"/>
                                <a:pt x="586" y="381"/>
                                <a:pt x="586" y="432"/>
                              </a:cubicBezTo>
                              <a:cubicBezTo>
                                <a:pt x="586" y="482"/>
                                <a:pt x="545" y="523"/>
                                <a:pt x="495" y="522"/>
                              </a:cubicBezTo>
                              <a:close/>
                              <a:moveTo>
                                <a:pt x="607" y="596"/>
                              </a:moveTo>
                              <a:cubicBezTo>
                                <a:pt x="603" y="595"/>
                                <a:pt x="599" y="598"/>
                                <a:pt x="598" y="601"/>
                              </a:cubicBezTo>
                              <a:cubicBezTo>
                                <a:pt x="588" y="628"/>
                                <a:pt x="588" y="628"/>
                                <a:pt x="588" y="628"/>
                              </a:cubicBezTo>
                              <a:cubicBezTo>
                                <a:pt x="551" y="561"/>
                                <a:pt x="551" y="561"/>
                                <a:pt x="551" y="561"/>
                              </a:cubicBezTo>
                              <a:cubicBezTo>
                                <a:pt x="568" y="552"/>
                                <a:pt x="580" y="545"/>
                                <a:pt x="595" y="530"/>
                              </a:cubicBezTo>
                              <a:cubicBezTo>
                                <a:pt x="635" y="603"/>
                                <a:pt x="635" y="603"/>
                                <a:pt x="635" y="603"/>
                              </a:cubicBezTo>
                              <a:lnTo>
                                <a:pt x="607" y="5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10.7pt;margin-top:105.35pt;height:12.6pt;width:13.75pt;z-index:251721728;mso-width-relative:page;mso-height-relative:page;" fillcolor="#FFFFFF [3212]" filled="t" stroked="f" coordsize="704,705" o:gfxdata="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DBqpwW2wAAAAsBAAAP&#10;AAAAAAAAAAEAIAAAACIAAABkcnMvZG93bnJldi54bWxQSwECFAAUAAAACACHTuJACXXyDOAJAACl&#10;MQAADgAAAAAAAAABACAAAAAqAQAAZHJzL2Uyb0RvYy54bWxQSwUGAAAAAAYABgBZAQAAfA0AAAAA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<v:path o:connectlocs="12402,149125;0,11575;141634,0;154037,59241;141634,11575;12402,137322;63251,149125;117574,27464;30261,38813;30261,55155;100707,66504;30261,55155;77638,82620;30261,93969;30261,110311;77638,121660;30261,110311;155277,111219;123031,65596;90537,111219;71685,145947;91033,143677;99466,159793;102443,158204;122783,130512;142875,158431;145851,160020;154285,143904;173632,146401;99466,139137;95498,133009;98226,120298;99466,139137;100210,97827;145355,98054;150564,135279;145851,142542;147587,120298;150564,135279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1236980</wp:posOffset>
                </wp:positionV>
                <wp:extent cx="1580515" cy="367665"/>
                <wp:effectExtent l="0" t="0" r="0" b="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专业：物理学/本科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0pt;margin-top:97.4pt;height:28.95pt;width:124.45pt;z-index:251727872;mso-width-relative:page;mso-height-relative:page;" filled="f" stroked="f" coordsize="21600,21600" o:gfxdata="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iRe5dgAAAALAQAADwAAAAAAAAAB&#10;ACAAAAAiAAAAZHJzL2Rvd25yZXYueG1sUEsBAhQAFAAAAAgAh07iQLI8rxG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专业：物理学/本科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1241425</wp:posOffset>
                </wp:positionV>
                <wp:extent cx="1580515" cy="297180"/>
                <wp:effectExtent l="0" t="0" r="0" b="0"/>
                <wp:wrapNone/>
                <wp:docPr id="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2971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毕业院校：文山学院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0.8pt;margin-top:97.75pt;height:23.4pt;width:124.45pt;z-index:251663360;mso-width-relative:page;mso-height-relative:page;" filled="f" stroked="f" coordsize="21600,21600" o:gfxdata="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HNSCdgAAAALAQAADwAAAAAAAAAB&#10;ACAAAAAiAAAAZHJzL2Rvd25yZXYueG1sUEsBAhQAFAAAAAgAh07iQAUJamW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毕业院校：文山学院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867410</wp:posOffset>
                </wp:positionV>
                <wp:extent cx="3881120" cy="7620"/>
                <wp:effectExtent l="0" t="0" r="0" b="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75pt;margin-top:68.3pt;height:0.6pt;width:305.6pt;z-index:251653120;mso-width-relative:page;mso-height-relative:page;" filled="f" stroked="t" coordsize="21600,21600" o:gfxdata="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j6XF2AAA&#10;AAsBAAAPAAAAAAAAAAEAIAAAACIAAABkcnMvZG93bnJldi54bWxQSwECFAAUAAAACACHTuJA+9qX&#10;RuUBAACoAwAADgAAAAAAAAABACAAAAAnAQAAZHJzL2Uyb0RvYy54bWxQSwUGAAAAAAYABgBZAQAA&#10;fg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1242060</wp:posOffset>
                </wp:positionV>
                <wp:extent cx="3880485" cy="1270"/>
                <wp:effectExtent l="0" t="0" r="0" b="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485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97.8pt;height:0.1pt;width:305.55pt;z-index:251651072;mso-width-relative:page;mso-height-relative:page;" filled="f" stroked="t" coordsize="21600,21600" o:gfxdata="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OLd&#10;m9gAAAALAQAADwAAAAAAAAABACAAAAAiAAAAZHJzL2Rvd25yZXYueG1sUEsBAhQAFAAAAAgAh07i&#10;QN29fNTpAQAAqAMAAA4AAAAAAAAAAQAgAAAAJwEAAGRycy9lMm9Eb2MueG1sUEsFBgAAAAAGAAYA&#10;WQEAAII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553085</wp:posOffset>
            </wp:positionV>
            <wp:extent cx="1335405" cy="1373505"/>
            <wp:effectExtent l="57150" t="57150" r="70485" b="62865"/>
            <wp:wrapNone/>
            <wp:docPr id="141" name="图片 141" descr="C:\Users\root\Desktop\`0OHKHM{]P)Y7WM(FH$JSDG.png`0OHKHM{]P)Y7WM(FH$JS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C:\Users\root\Desktop\`0OHKHM{]P)Y7WM(FH$JSDG.png`0OHKHM{]P)Y7WM(FH$JSD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73505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6410960</wp:posOffset>
                </wp:positionH>
                <wp:positionV relativeFrom="paragraph">
                  <wp:posOffset>145415</wp:posOffset>
                </wp:positionV>
                <wp:extent cx="672465" cy="1043940"/>
                <wp:effectExtent l="61913" t="14287" r="56197" b="94298"/>
                <wp:wrapNone/>
                <wp:docPr id="113" name="五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2638" cy="1044257"/>
                        </a:xfrm>
                        <a:prstGeom prst="homePlate">
                          <a:avLst>
                            <a:gd name="adj" fmla="val 22754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五边形 44" o:spid="_x0000_s1026" o:spt="15" type="#_x0000_t15" style="position:absolute;left:0pt;margin-left:504.8pt;margin-top:11.45pt;height:82.2pt;width:52.95pt;rotation:5898240f;z-index:251635712;v-text-anchor:middle;mso-width-relative:page;mso-height-relative:page;" fillcolor="#FFFFFF" filled="t" stroked="f" coordsize="21600,21600" o:gfxdata="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yjVl9sAAAAMAQAADwAAAAAA&#10;AAABACAAAAAiAAAAZHJzL2Rvd25yZXYueG1sUEsBAhQAFAAAAAgAh07iQPgK/T9JAgAAcQQAAA4A&#10;AAAAAAAAAQAgAAAAKgEAAGRycy9lMm9Eb2MueG1sUEsFBgAAAAAGAAYAWQEAAOUFAAAAAA==&#10;" adj="16686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6701790</wp:posOffset>
                </wp:positionH>
                <wp:positionV relativeFrom="paragraph">
                  <wp:posOffset>-271780</wp:posOffset>
                </wp:positionV>
                <wp:extent cx="104775" cy="1121410"/>
                <wp:effectExtent l="6350" t="6350" r="15240" b="10795"/>
                <wp:wrapNone/>
                <wp:docPr id="112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541" cy="11214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527.7pt;margin-top:-21.4pt;height:88.3pt;width:8.25pt;rotation:5898240f;z-index:251634688;v-text-anchor:middle;mso-width-relative:page;mso-height-relative:page;" fillcolor="#4472C4 [3204]" filled="t" stroked="t" coordsize="21600,21600" arcsize="0.166666666666667" o:gfxdata="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9OGe1wAAAA0BAAAPAAAAAAAAAAEAIAAAACIAAABkcnMvZG93bnJldi54&#10;bWxQSwECFAAUAAAACACHTuJA7vIKujQCAABWBAAADgAAAAAAAAABACAAAAAmAQAAZHJzL2Uyb0Rv&#10;Yy54bWxQSwUGAAAAAAYABgBZAQAAzAUAAAAA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103505</wp:posOffset>
                </wp:positionV>
                <wp:extent cx="3205480" cy="415925"/>
                <wp:effectExtent l="0" t="0" r="0" b="381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05587" cy="41575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4.4pt;margin-top:8.15pt;height:32.75pt;width:252.4pt;rotation:11796480f;z-index:251633664;v-text-anchor:middle;mso-width-relative:page;mso-height-relative:page;" filled="f" stroked="f" coordsize="21600,21600" o:gfxdata="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KxGjWAAAACAEAAA8AAAAAAAAA&#10;AQAgAAAAIgAAAGRycy9kb3ducmV2LnhtbFBLAQIUABQAAAAIAIdO4kCs+jMk2gEAAIUDAAAOAAAA&#10;AAAAAAEAIAAAACUBAABkcnMvZTJvRG9jLnhtbFBLBQYAAAAABgAGAFkBAAB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keepNext w:val="0"/>
        <w:keepLines w:val="0"/>
        <w:widowControl/>
        <w:suppressLineNumbers w:val="0"/>
        <w:spacing w:line="21" w:lineRule="atLeast"/>
        <w:ind w:firstLine="1260" w:firstLineChars="600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ind w:firstLine="1440" w:firstLineChars="60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我这个非科班生一头扎进了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领域。经过一年多的学习，毕业后顺利入职我的老东家。</w:t>
      </w:r>
    </w:p>
    <w:p>
      <w:pPr>
        <w:keepNext w:val="0"/>
        <w:keepLines w:val="0"/>
        <w:widowControl/>
        <w:suppressLineNumbers w:val="0"/>
        <w:spacing w:line="360" w:lineRule="auto"/>
        <w:ind w:firstLine="1519" w:firstLineChars="633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互联网的这个江湖实在太大，入行以后碰到各种层出不穷的新概念，我的学习也是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疲于奔命，工作之余先后网上付费学了很多关于产品、运营的相关知识 ，还有周末的各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种路演。而这些凌乱知识除了让我享受一番颅内高潮之外，并未给我带来任何实质性的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改变。直到我遇到了混沌大学，我的学习路径开始变得逐渐变得清晰。那就是可以锻炼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自己的思维模型。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因为唯有内功修炼得好，才能走得更远。</w:t>
      </w:r>
    </w:p>
    <w:p>
      <w:pPr>
        <w:keepNext w:val="0"/>
        <w:keepLines w:val="0"/>
        <w:widowControl/>
        <w:suppressLineNumbers w:val="0"/>
        <w:spacing w:line="360" w:lineRule="auto"/>
        <w:ind w:firstLine="1519" w:firstLineChars="633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人生可能就是这样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再走过几段曲折之后才知道自己需要的是什么，我就是那个不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安分Java程序员，很希望与贵公司谈一次狂热的爱恋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在这场爱恋中彼此携手成长。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而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我是贵公司看对眼的那个人吗。</w:t>
      </w:r>
    </w:p>
    <w:p>
      <w:pPr>
        <w:pStyle w:val="7"/>
        <w:autoSpaceDN w:val="0"/>
        <w:spacing w:line="360" w:lineRule="auto"/>
        <w:ind w:firstLine="1124" w:firstLineChars="400"/>
        <w:rPr>
          <w:rFonts w:hint="eastAsia" w:ascii="宋体" w:hAnsi="宋体" w:eastAsia="宋体" w:cs="宋体"/>
          <w:b/>
          <w:bCs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9008745</wp:posOffset>
                </wp:positionV>
                <wp:extent cx="2727325" cy="43116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093" cy="4308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41.85pt;margin-top:709.35pt;height:33.95pt;width:214.75pt;mso-wrap-style:none;z-index:251627520;mso-width-relative:page;mso-height-relative:page;" filled="f" stroked="f" coordsize="21600,21600" o:gfxdata="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EQPR92gAAAA4BAAAPAAAAAAAAAAEAIAAAACIAAABkcnMv&#10;ZG93bnJldi54bWxQSwECFAAUAAAACACHTuJArhKdxI8BAAD4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90C55836-A7E9-4FE5-B8D5-99A4E21DC70E}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  <w:embedRegular r:id="rId2" w:fontKey="{B4DD47CE-2019-4200-9B63-3E106275A819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腾祥嘉丽细圆简">
    <w:altName w:val="Microsoft YaHei UI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913D8"/>
    <w:rsid w:val="000A38E8"/>
    <w:rsid w:val="000E04DC"/>
    <w:rsid w:val="00173CC6"/>
    <w:rsid w:val="002F0C2F"/>
    <w:rsid w:val="005325AA"/>
    <w:rsid w:val="00547389"/>
    <w:rsid w:val="00735C23"/>
    <w:rsid w:val="008D7B16"/>
    <w:rsid w:val="009D36A2"/>
    <w:rsid w:val="00AC2E33"/>
    <w:rsid w:val="00AE7CEE"/>
    <w:rsid w:val="00B0303F"/>
    <w:rsid w:val="00B8632B"/>
    <w:rsid w:val="00D46F8C"/>
    <w:rsid w:val="00D81C6A"/>
    <w:rsid w:val="00E76F4F"/>
    <w:rsid w:val="00F03BAC"/>
    <w:rsid w:val="00FF6531"/>
    <w:rsid w:val="02535597"/>
    <w:rsid w:val="22A913D8"/>
    <w:rsid w:val="637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uiPriority w:val="99"/>
    <w:rPr>
      <w:color w:val="808080"/>
      <w:shd w:val="clear" w:color="auto" w:fill="E6E6E6"/>
    </w:rPr>
  </w:style>
  <w:style w:type="paragraph" w:customStyle="1" w:styleId="7">
    <w:name w:val="p0"/>
    <w:basedOn w:val="1"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kingsoft\office6\templates\download\&#40664;&#35748;\&#12304;&#31179;&#25307;&#36890;&#29992;&#31616;&#21382;&#12305;&#25945;&#24072;&#31616;&#21382;&#24212;&#23626;&#29983;&#31616;&#21382;04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【秋招通用简历】教师简历应届生简历049.docx</Template>
  <Pages>3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2017-10-08T11:52:00Z</dcterms:created>
  <dc:creator>root</dc:creator>
  <cp:lastModifiedBy>root</cp:lastModifiedBy>
  <dcterms:modified xsi:type="dcterms:W3CDTF">2017-10-08T16:12:09Z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